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E4410E"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E4410E"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AB0CA6"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0184120" w:history="1">
            <w:r w:rsidR="00AB0CA6" w:rsidRPr="0066785A">
              <w:rPr>
                <w:rStyle w:val="Hipervnculo"/>
                <w:noProof/>
                <w14:scene3d>
                  <w14:camera w14:prst="orthographicFront"/>
                  <w14:lightRig w14:rig="threePt" w14:dir="t">
                    <w14:rot w14:lat="0" w14:lon="0" w14:rev="0"/>
                  </w14:lightRig>
                </w14:scene3d>
              </w:rPr>
              <w:t>1.</w:t>
            </w:r>
            <w:r w:rsidR="00AB0CA6" w:rsidRPr="0066785A">
              <w:rPr>
                <w:rStyle w:val="Hipervnculo"/>
                <w:noProof/>
              </w:rPr>
              <w:t xml:space="preserve"> Visión de conjunto</w:t>
            </w:r>
            <w:r w:rsidR="00AB0CA6">
              <w:rPr>
                <w:noProof/>
                <w:webHidden/>
              </w:rPr>
              <w:tab/>
            </w:r>
            <w:r w:rsidR="00AB0CA6">
              <w:rPr>
                <w:noProof/>
                <w:webHidden/>
              </w:rPr>
              <w:fldChar w:fldCharType="begin"/>
            </w:r>
            <w:r w:rsidR="00AB0CA6">
              <w:rPr>
                <w:noProof/>
                <w:webHidden/>
              </w:rPr>
              <w:instrText xml:space="preserve"> PAGEREF _Toc510184120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1" w:history="1">
            <w:r w:rsidRPr="0066785A">
              <w:rPr>
                <w:rStyle w:val="Hipervnculo"/>
                <w:noProof/>
              </w:rPr>
              <w:t>1.1. Contexto</w:t>
            </w:r>
            <w:r>
              <w:rPr>
                <w:noProof/>
                <w:webHidden/>
              </w:rPr>
              <w:tab/>
            </w:r>
            <w:r>
              <w:rPr>
                <w:noProof/>
                <w:webHidden/>
              </w:rPr>
              <w:fldChar w:fldCharType="begin"/>
            </w:r>
            <w:r>
              <w:rPr>
                <w:noProof/>
                <w:webHidden/>
              </w:rPr>
              <w:instrText xml:space="preserve"> PAGEREF _Toc510184121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2" w:history="1">
            <w:r w:rsidRPr="0066785A">
              <w:rPr>
                <w:rStyle w:val="Hipervnculo"/>
                <w:noProof/>
              </w:rPr>
              <w:t>1.2. Objetivos principales</w:t>
            </w:r>
            <w:r>
              <w:rPr>
                <w:noProof/>
                <w:webHidden/>
              </w:rPr>
              <w:tab/>
            </w:r>
            <w:r>
              <w:rPr>
                <w:noProof/>
                <w:webHidden/>
              </w:rPr>
              <w:fldChar w:fldCharType="begin"/>
            </w:r>
            <w:r>
              <w:rPr>
                <w:noProof/>
                <w:webHidden/>
              </w:rPr>
              <w:instrText xml:space="preserve"> PAGEREF _Toc510184122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3" w:history="1">
            <w:r w:rsidRPr="0066785A">
              <w:rPr>
                <w:rStyle w:val="Hipervnculo"/>
                <w:noProof/>
              </w:rPr>
              <w:t>1.2.1. Estudio inicial</w:t>
            </w:r>
            <w:r>
              <w:rPr>
                <w:noProof/>
                <w:webHidden/>
              </w:rPr>
              <w:tab/>
            </w:r>
            <w:r>
              <w:rPr>
                <w:noProof/>
                <w:webHidden/>
              </w:rPr>
              <w:fldChar w:fldCharType="begin"/>
            </w:r>
            <w:r>
              <w:rPr>
                <w:noProof/>
                <w:webHidden/>
              </w:rPr>
              <w:instrText xml:space="preserve"> PAGEREF _Toc510184123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4" w:history="1">
            <w:r w:rsidRPr="0066785A">
              <w:rPr>
                <w:rStyle w:val="Hipervnculo"/>
                <w:noProof/>
              </w:rPr>
              <w:t>1.2.2. Identificación de requisitos</w:t>
            </w:r>
            <w:r>
              <w:rPr>
                <w:noProof/>
                <w:webHidden/>
              </w:rPr>
              <w:tab/>
            </w:r>
            <w:r>
              <w:rPr>
                <w:noProof/>
                <w:webHidden/>
              </w:rPr>
              <w:fldChar w:fldCharType="begin"/>
            </w:r>
            <w:r>
              <w:rPr>
                <w:noProof/>
                <w:webHidden/>
              </w:rPr>
              <w:instrText xml:space="preserve"> PAGEREF _Toc510184124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5" w:history="1">
            <w:r w:rsidRPr="0066785A">
              <w:rPr>
                <w:rStyle w:val="Hipervnculo"/>
                <w:noProof/>
              </w:rPr>
              <w:t>1.2.3. Propuesta de solución</w:t>
            </w:r>
            <w:r>
              <w:rPr>
                <w:noProof/>
                <w:webHidden/>
              </w:rPr>
              <w:tab/>
            </w:r>
            <w:r>
              <w:rPr>
                <w:noProof/>
                <w:webHidden/>
              </w:rPr>
              <w:fldChar w:fldCharType="begin"/>
            </w:r>
            <w:r>
              <w:rPr>
                <w:noProof/>
                <w:webHidden/>
              </w:rPr>
              <w:instrText xml:space="preserve"> PAGEREF _Toc510184125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6" w:history="1">
            <w:r w:rsidRPr="0066785A">
              <w:rPr>
                <w:rStyle w:val="Hipervnculo"/>
                <w:noProof/>
              </w:rPr>
              <w:t>1.2.4. Validación de la solución</w:t>
            </w:r>
            <w:r>
              <w:rPr>
                <w:noProof/>
                <w:webHidden/>
              </w:rPr>
              <w:tab/>
            </w:r>
            <w:r>
              <w:rPr>
                <w:noProof/>
                <w:webHidden/>
              </w:rPr>
              <w:fldChar w:fldCharType="begin"/>
            </w:r>
            <w:r>
              <w:rPr>
                <w:noProof/>
                <w:webHidden/>
              </w:rPr>
              <w:instrText xml:space="preserve"> PAGEREF _Toc510184126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7" w:history="1">
            <w:r w:rsidRPr="0066785A">
              <w:rPr>
                <w:rStyle w:val="Hipervnculo"/>
                <w:noProof/>
              </w:rPr>
              <w:t>1.3. Miembros del grupo</w:t>
            </w:r>
            <w:r>
              <w:rPr>
                <w:noProof/>
                <w:webHidden/>
              </w:rPr>
              <w:tab/>
            </w:r>
            <w:r>
              <w:rPr>
                <w:noProof/>
                <w:webHidden/>
              </w:rPr>
              <w:fldChar w:fldCharType="begin"/>
            </w:r>
            <w:r>
              <w:rPr>
                <w:noProof/>
                <w:webHidden/>
              </w:rPr>
              <w:instrText xml:space="preserve"> PAGEREF _Toc510184127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28" w:history="1">
            <w:r w:rsidRPr="0066785A">
              <w:rPr>
                <w:rStyle w:val="Hipervnculo"/>
                <w:noProof/>
                <w14:scene3d>
                  <w14:camera w14:prst="orthographicFront"/>
                  <w14:lightRig w14:rig="threePt" w14:dir="t">
                    <w14:rot w14:lat="0" w14:lon="0" w14:rev="0"/>
                  </w14:lightRig>
                </w14:scene3d>
              </w:rPr>
              <w:t>2.</w:t>
            </w:r>
            <w:r w:rsidRPr="0066785A">
              <w:rPr>
                <w:rStyle w:val="Hipervnculo"/>
                <w:noProof/>
              </w:rPr>
              <w:t xml:space="preserve"> Situación actual y contexto</w:t>
            </w:r>
            <w:r>
              <w:rPr>
                <w:noProof/>
                <w:webHidden/>
              </w:rPr>
              <w:tab/>
            </w:r>
            <w:r>
              <w:rPr>
                <w:noProof/>
                <w:webHidden/>
              </w:rPr>
              <w:fldChar w:fldCharType="begin"/>
            </w:r>
            <w:r>
              <w:rPr>
                <w:noProof/>
                <w:webHidden/>
              </w:rPr>
              <w:instrText xml:space="preserve"> PAGEREF _Toc510184128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9" w:history="1">
            <w:r w:rsidRPr="0066785A">
              <w:rPr>
                <w:rStyle w:val="Hipervnculo"/>
                <w:noProof/>
              </w:rPr>
              <w:t>2.1. Extracción de conocimiento</w:t>
            </w:r>
            <w:r>
              <w:rPr>
                <w:noProof/>
                <w:webHidden/>
              </w:rPr>
              <w:tab/>
            </w:r>
            <w:r>
              <w:rPr>
                <w:noProof/>
                <w:webHidden/>
              </w:rPr>
              <w:fldChar w:fldCharType="begin"/>
            </w:r>
            <w:r>
              <w:rPr>
                <w:noProof/>
                <w:webHidden/>
              </w:rPr>
              <w:instrText xml:space="preserve"> PAGEREF _Toc510184129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0" w:history="1">
            <w:r w:rsidRPr="0066785A">
              <w:rPr>
                <w:rStyle w:val="Hipervnculo"/>
                <w:noProof/>
              </w:rPr>
              <w:t>2.1.1. Encuestas a empleados</w:t>
            </w:r>
            <w:r>
              <w:rPr>
                <w:noProof/>
                <w:webHidden/>
              </w:rPr>
              <w:tab/>
            </w:r>
            <w:r>
              <w:rPr>
                <w:noProof/>
                <w:webHidden/>
              </w:rPr>
              <w:fldChar w:fldCharType="begin"/>
            </w:r>
            <w:r>
              <w:rPr>
                <w:noProof/>
                <w:webHidden/>
              </w:rPr>
              <w:instrText xml:space="preserve"> PAGEREF _Toc510184130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1" w:history="1">
            <w:r w:rsidRPr="0066785A">
              <w:rPr>
                <w:rStyle w:val="Hipervnculo"/>
                <w:noProof/>
              </w:rPr>
              <w:t>2.1.2. Cuestionarios a clientes</w:t>
            </w:r>
            <w:r>
              <w:rPr>
                <w:noProof/>
                <w:webHidden/>
              </w:rPr>
              <w:tab/>
            </w:r>
            <w:r>
              <w:rPr>
                <w:noProof/>
                <w:webHidden/>
              </w:rPr>
              <w:fldChar w:fldCharType="begin"/>
            </w:r>
            <w:r>
              <w:rPr>
                <w:noProof/>
                <w:webHidden/>
              </w:rPr>
              <w:instrText xml:space="preserve"> PAGEREF _Toc510184131 \h </w:instrText>
            </w:r>
            <w:r>
              <w:rPr>
                <w:noProof/>
                <w:webHidden/>
              </w:rPr>
            </w:r>
            <w:r>
              <w:rPr>
                <w:noProof/>
                <w:webHidden/>
              </w:rPr>
              <w:fldChar w:fldCharType="separate"/>
            </w:r>
            <w:r>
              <w:rPr>
                <w:noProof/>
                <w:webHidden/>
              </w:rPr>
              <w:t>8</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2" w:history="1">
            <w:r w:rsidRPr="0066785A">
              <w:rPr>
                <w:rStyle w:val="Hipervnculo"/>
                <w:noProof/>
              </w:rPr>
              <w:t>2.2. Estado de la cuestión</w:t>
            </w:r>
            <w:r>
              <w:rPr>
                <w:noProof/>
                <w:webHidden/>
              </w:rPr>
              <w:tab/>
            </w:r>
            <w:r>
              <w:rPr>
                <w:noProof/>
                <w:webHidden/>
              </w:rPr>
              <w:fldChar w:fldCharType="begin"/>
            </w:r>
            <w:r>
              <w:rPr>
                <w:noProof/>
                <w:webHidden/>
              </w:rPr>
              <w:instrText xml:space="preserve"> PAGEREF _Toc510184132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3" w:history="1">
            <w:r w:rsidRPr="0066785A">
              <w:rPr>
                <w:rStyle w:val="Hipervnculo"/>
                <w:noProof/>
              </w:rPr>
              <w:t>2.2.1. Tiendas físicas</w:t>
            </w:r>
            <w:r>
              <w:rPr>
                <w:noProof/>
                <w:webHidden/>
              </w:rPr>
              <w:tab/>
            </w:r>
            <w:r>
              <w:rPr>
                <w:noProof/>
                <w:webHidden/>
              </w:rPr>
              <w:fldChar w:fldCharType="begin"/>
            </w:r>
            <w:r>
              <w:rPr>
                <w:noProof/>
                <w:webHidden/>
              </w:rPr>
              <w:instrText xml:space="preserve"> PAGEREF _Toc510184133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4" w:history="1">
            <w:r w:rsidRPr="0066785A">
              <w:rPr>
                <w:rStyle w:val="Hipervnculo"/>
                <w:noProof/>
              </w:rPr>
              <w:t>2.2.2. Tiendas online</w:t>
            </w:r>
            <w:r>
              <w:rPr>
                <w:noProof/>
                <w:webHidden/>
              </w:rPr>
              <w:tab/>
            </w:r>
            <w:r>
              <w:rPr>
                <w:noProof/>
                <w:webHidden/>
              </w:rPr>
              <w:fldChar w:fldCharType="begin"/>
            </w:r>
            <w:r>
              <w:rPr>
                <w:noProof/>
                <w:webHidden/>
              </w:rPr>
              <w:instrText xml:space="preserve"> PAGEREF _Toc510184134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5" w:history="1">
            <w:r w:rsidRPr="0066785A">
              <w:rPr>
                <w:rStyle w:val="Hipervnculo"/>
                <w:noProof/>
              </w:rPr>
              <w:t>2.2.3. Tiendas interactivas</w:t>
            </w:r>
            <w:r>
              <w:rPr>
                <w:noProof/>
                <w:webHidden/>
              </w:rPr>
              <w:tab/>
            </w:r>
            <w:r>
              <w:rPr>
                <w:noProof/>
                <w:webHidden/>
              </w:rPr>
              <w:fldChar w:fldCharType="begin"/>
            </w:r>
            <w:r>
              <w:rPr>
                <w:noProof/>
                <w:webHidden/>
              </w:rPr>
              <w:instrText xml:space="preserve"> PAGEREF _Toc510184135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6" w:history="1">
            <w:r w:rsidRPr="0066785A">
              <w:rPr>
                <w:rStyle w:val="Hipervnculo"/>
                <w:noProof/>
              </w:rPr>
              <w:t>2.2.4. Comparación de sistemas similares</w:t>
            </w:r>
            <w:r>
              <w:rPr>
                <w:noProof/>
                <w:webHidden/>
              </w:rPr>
              <w:tab/>
            </w:r>
            <w:r>
              <w:rPr>
                <w:noProof/>
                <w:webHidden/>
              </w:rPr>
              <w:fldChar w:fldCharType="begin"/>
            </w:r>
            <w:r>
              <w:rPr>
                <w:noProof/>
                <w:webHidden/>
              </w:rPr>
              <w:instrText xml:space="preserve"> PAGEREF _Toc510184136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7" w:history="1">
            <w:r w:rsidRPr="0066785A">
              <w:rPr>
                <w:rStyle w:val="Hipervnculo"/>
                <w:noProof/>
              </w:rPr>
              <w:t>2.3. Funcionalidades de nuestro sistema</w:t>
            </w:r>
            <w:r>
              <w:rPr>
                <w:noProof/>
                <w:webHidden/>
              </w:rPr>
              <w:tab/>
            </w:r>
            <w:r>
              <w:rPr>
                <w:noProof/>
                <w:webHidden/>
              </w:rPr>
              <w:fldChar w:fldCharType="begin"/>
            </w:r>
            <w:r>
              <w:rPr>
                <w:noProof/>
                <w:webHidden/>
              </w:rPr>
              <w:instrText xml:space="preserve"> PAGEREF _Toc510184137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38" w:history="1">
            <w:r w:rsidRPr="0066785A">
              <w:rPr>
                <w:rStyle w:val="Hipervnculo"/>
                <w:noProof/>
                <w14:scene3d>
                  <w14:camera w14:prst="orthographicFront"/>
                  <w14:lightRig w14:rig="threePt" w14:dir="t">
                    <w14:rot w14:lat="0" w14:lon="0" w14:rev="0"/>
                  </w14:lightRig>
                </w14:scene3d>
              </w:rPr>
              <w:t>3.</w:t>
            </w:r>
            <w:r w:rsidRPr="0066785A">
              <w:rPr>
                <w:rStyle w:val="Hipervnculo"/>
                <w:noProof/>
              </w:rPr>
              <w:t xml:space="preserve"> Referencias</w:t>
            </w:r>
            <w:r>
              <w:rPr>
                <w:noProof/>
                <w:webHidden/>
              </w:rPr>
              <w:tab/>
            </w:r>
            <w:r>
              <w:rPr>
                <w:noProof/>
                <w:webHidden/>
              </w:rPr>
              <w:fldChar w:fldCharType="begin"/>
            </w:r>
            <w:r>
              <w:rPr>
                <w:noProof/>
                <w:webHidden/>
              </w:rPr>
              <w:instrText xml:space="preserve"> PAGEREF _Toc510184138 \h </w:instrText>
            </w:r>
            <w:r>
              <w:rPr>
                <w:noProof/>
                <w:webHidden/>
              </w:rPr>
            </w:r>
            <w:r>
              <w:rPr>
                <w:noProof/>
                <w:webHidden/>
              </w:rPr>
              <w:fldChar w:fldCharType="separate"/>
            </w:r>
            <w:r>
              <w:rPr>
                <w:noProof/>
                <w:webHidden/>
              </w:rPr>
              <w:t>11</w:t>
            </w:r>
            <w:r>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1A5B4D"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1A5B4D"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bookmarkStart w:id="1" w:name="_Toc510184120"/>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10184121"/>
      <w:r>
        <w:t>Contexto</w:t>
      </w:r>
      <w:bookmarkEnd w:id="2"/>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10184122"/>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E4410E">
      <w:pPr>
        <w:pStyle w:val="Prrafodelista"/>
        <w:numPr>
          <w:ilvl w:val="0"/>
          <w:numId w:val="4"/>
        </w:numPr>
      </w:pPr>
      <w:r>
        <w:t>Investigación de productos similares en el mercado.</w:t>
      </w:r>
    </w:p>
    <w:p w:rsidR="006D06F4" w:rsidRDefault="006D06F4" w:rsidP="00E4410E">
      <w:pPr>
        <w:pStyle w:val="Prrafodelista"/>
        <w:numPr>
          <w:ilvl w:val="0"/>
          <w:numId w:val="4"/>
        </w:numPr>
      </w:pPr>
      <w:r>
        <w:t>Definición de los nuevos requisitos del producto.</w:t>
      </w:r>
    </w:p>
    <w:p w:rsidR="006D06F4" w:rsidRDefault="006D06F4" w:rsidP="00E4410E">
      <w:pPr>
        <w:pStyle w:val="Prrafodelista"/>
        <w:numPr>
          <w:ilvl w:val="0"/>
          <w:numId w:val="4"/>
        </w:numPr>
      </w:pPr>
      <w:r>
        <w:t>Generación de un prototipo.</w:t>
      </w:r>
    </w:p>
    <w:p w:rsidR="006D06F4" w:rsidRDefault="006D06F4" w:rsidP="00E4410E">
      <w:pPr>
        <w:pStyle w:val="Prrafodelista"/>
        <w:numPr>
          <w:ilvl w:val="0"/>
          <w:numId w:val="4"/>
        </w:numPr>
      </w:pPr>
      <w:r>
        <w:t>Validación del prototipo por parte de los usuarios.</w:t>
      </w:r>
    </w:p>
    <w:p w:rsidR="00B26297" w:rsidRDefault="00B26297" w:rsidP="00C8752D"/>
    <w:p w:rsidR="00B26297" w:rsidRDefault="00B26297" w:rsidP="00B26297">
      <w:pPr>
        <w:pStyle w:val="Ttulo3"/>
      </w:pPr>
      <w:bookmarkStart w:id="4" w:name="_Toc510184123"/>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E4410E">
      <w:pPr>
        <w:pStyle w:val="Prrafodelista"/>
        <w:numPr>
          <w:ilvl w:val="0"/>
          <w:numId w:val="2"/>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E4410E">
      <w:pPr>
        <w:pStyle w:val="Prrafodelista"/>
        <w:numPr>
          <w:ilvl w:val="0"/>
          <w:numId w:val="2"/>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10184124"/>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10184125"/>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10184126"/>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10184127"/>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E4410E">
      <w:pPr>
        <w:pStyle w:val="Prrafodelista"/>
        <w:numPr>
          <w:ilvl w:val="0"/>
          <w:numId w:val="3"/>
        </w:numPr>
      </w:pPr>
      <w:r>
        <w:t>David</w:t>
      </w:r>
      <w:r w:rsidR="00AC7997">
        <w:t xml:space="preserve"> Sánchez Pedroche</w:t>
      </w:r>
    </w:p>
    <w:p w:rsidR="00E551AB" w:rsidRDefault="00E551AB" w:rsidP="00E4410E">
      <w:pPr>
        <w:pStyle w:val="Prrafodelista"/>
        <w:numPr>
          <w:ilvl w:val="0"/>
          <w:numId w:val="3"/>
        </w:numPr>
      </w:pPr>
      <w:r>
        <w:t>Marcos Antolí González</w:t>
      </w:r>
    </w:p>
    <w:p w:rsidR="00E551AB" w:rsidRDefault="00E551AB" w:rsidP="00E4410E">
      <w:pPr>
        <w:pStyle w:val="Prrafodelista"/>
        <w:numPr>
          <w:ilvl w:val="0"/>
          <w:numId w:val="3"/>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10184128"/>
      <w:r>
        <w:lastRenderedPageBreak/>
        <w:t>Situación actual y contexto</w:t>
      </w:r>
      <w:bookmarkEnd w:id="9"/>
    </w:p>
    <w:p w:rsidR="00CA16B8" w:rsidRDefault="00F7139B" w:rsidP="00CA16B8">
      <w:r>
        <w:t>Es necesario tener información sobre los usuarios potenciales de un sistema y las características de las alternativas que existen en el mercado antes de realizar el desarrollo de cualquier aplicación. En este apartado vamos a realizar estas tareas, estudiar las alternativas relativas a una experiencia de compra de ropa (tienda física, online, aplicaciones tanto para clientes como para empleados…) como la extracción de conocimiento de los usuarios potenciales de la aplicación</w:t>
      </w:r>
      <w:r w:rsidR="00853E25">
        <w:t>.</w:t>
      </w:r>
    </w:p>
    <w:p w:rsidR="00CA16B8" w:rsidRDefault="00CA16B8" w:rsidP="00CA16B8"/>
    <w:p w:rsidR="00CA16B8" w:rsidRDefault="007E3278" w:rsidP="00CA16B8">
      <w:pPr>
        <w:pStyle w:val="Ttulo2"/>
      </w:pPr>
      <w:bookmarkStart w:id="10" w:name="_Toc510184129"/>
      <w:r>
        <w:t>Extracció</w:t>
      </w:r>
      <w:r w:rsidR="00782E71">
        <w:t>n de conocimiento</w:t>
      </w:r>
      <w:bookmarkEnd w:id="10"/>
    </w:p>
    <w:p w:rsidR="00713D90" w:rsidRDefault="00853E25" w:rsidP="00782E71">
      <w:r>
        <w:t xml:space="preserve">Como hemos explicado, a </w:t>
      </w:r>
      <w:r w:rsidR="004F79E3">
        <w:t>continuación,</w:t>
      </w:r>
      <w:r>
        <w:t xml:space="preserve"> vamos a sacar conocimiento de las necesi</w:t>
      </w:r>
      <w:r w:rsidR="004F79E3">
        <w:t>dades de nuestros potenciales usuarios, utilizando distintos métodos de extracción de conocimiento aprendidos en clase.</w:t>
      </w:r>
    </w:p>
    <w:p w:rsidR="009C3930" w:rsidRPr="00C54613" w:rsidRDefault="009C3930" w:rsidP="00782E71">
      <w:pPr>
        <w:rPr>
          <w:sz w:val="12"/>
          <w:szCs w:val="12"/>
        </w:rPr>
      </w:pPr>
    </w:p>
    <w:p w:rsidR="00782E71" w:rsidRDefault="004F79E3" w:rsidP="00782E71">
      <w:r>
        <w:t xml:space="preserve">Hemos decidido </w:t>
      </w:r>
      <w:r w:rsidR="00713D90">
        <w:t>utilizar encuestas para los empleados, puesto que son un tipo de usuario más limitado que los clientes lo cual nos impide obtener tanta información, y de este modo podemos conseguir mucha información por usuario.</w:t>
      </w:r>
    </w:p>
    <w:p w:rsidR="00713D90" w:rsidRPr="00782E71" w:rsidRDefault="00713D90" w:rsidP="00782E71">
      <w:r>
        <w:t>En cuanto a los clientes, la mejor solución es realizar un pequeño cuestionario mediante el cual podamos acceder a muchas personas, de manera que obtener una gran cantidad de información con la cual conocer las necesidades de todo tipo de usuarios (mujeres, hombres, mayores, jóvenes, etc.).</w:t>
      </w:r>
    </w:p>
    <w:p w:rsidR="007F2AA5" w:rsidRPr="00C54613" w:rsidRDefault="007F2AA5" w:rsidP="00CA16B8">
      <w:pPr>
        <w:rPr>
          <w:color w:val="FF0000"/>
          <w:sz w:val="12"/>
          <w:szCs w:val="12"/>
        </w:rPr>
      </w:pPr>
    </w:p>
    <w:p w:rsidR="00713D90" w:rsidRDefault="00713D90" w:rsidP="00CA16B8">
      <w:r>
        <w:t xml:space="preserve">Con estas respuestas seremos capaces de orientar las necesidades de cada uno de los usuarios de nuestra aplicación, </w:t>
      </w:r>
      <w:r w:rsidR="009C3930">
        <w:t>permitiéndonos redactar los requisitos funcionales más básicos y hacer el primer prototipo.</w:t>
      </w:r>
    </w:p>
    <w:p w:rsidR="009C3930" w:rsidRDefault="009C3930" w:rsidP="00CA16B8"/>
    <w:p w:rsidR="00CA16B8" w:rsidRDefault="002E46A4" w:rsidP="002E46A4">
      <w:pPr>
        <w:pStyle w:val="Ttulo3"/>
      </w:pPr>
      <w:bookmarkStart w:id="11" w:name="_Toc510184130"/>
      <w:r>
        <w:t>Encuestas a empleados</w:t>
      </w:r>
      <w:bookmarkEnd w:id="11"/>
    </w:p>
    <w:p w:rsidR="002E46A4" w:rsidRDefault="007F2AA5" w:rsidP="007F2AA5">
      <w:pPr>
        <w:pStyle w:val="Ttulo4"/>
      </w:pPr>
      <w:r>
        <w:t>Planteamiento / Objetivos</w:t>
      </w:r>
    </w:p>
    <w:p w:rsidR="00313613" w:rsidRDefault="00C54613" w:rsidP="002E46A4">
      <w:r>
        <w:t xml:space="preserve">Como hemos indicado anteriormente, la </w:t>
      </w:r>
      <w:r w:rsidR="00313613">
        <w:t>técnica</w:t>
      </w:r>
      <w:r>
        <w:t xml:space="preserve"> de extracción de conocimiento utilizada con los empleados son encuestas, basándonos en el conocimiento de encuestas aprendido en clase.</w:t>
      </w:r>
    </w:p>
    <w:p w:rsidR="007F2AA5" w:rsidRDefault="00313613" w:rsidP="002E46A4">
      <w:r>
        <w:t>Este modelo cuenta con cinco fases claramente diferenciadas, las cuales se tratarán de seguir y ajustar a la duración de la entrevista.</w:t>
      </w:r>
    </w:p>
    <w:p w:rsidR="00C54613" w:rsidRDefault="00C54613" w:rsidP="00E4410E">
      <w:pPr>
        <w:pStyle w:val="Prrafodelista"/>
        <w:numPr>
          <w:ilvl w:val="0"/>
          <w:numId w:val="5"/>
        </w:numPr>
      </w:pPr>
      <w:r>
        <w:t xml:space="preserve">Introducción: </w:t>
      </w:r>
      <w:r w:rsidR="00313613">
        <w:t>donde se explica al entrevistado el objetivo de la entrevista, se le permite hacer unas preguntas para establecer las condiciones (duración, posibilidad de grabación de audio, etc.).</w:t>
      </w:r>
    </w:p>
    <w:p w:rsidR="00313613" w:rsidRDefault="00313613" w:rsidP="00E4410E">
      <w:pPr>
        <w:pStyle w:val="Prrafodelista"/>
        <w:numPr>
          <w:ilvl w:val="0"/>
          <w:numId w:val="5"/>
        </w:numPr>
      </w:pPr>
      <w:r>
        <w:t>Calentamiento: fase de preguntas sencillas de datos etnográficos, edad, trabajo, estudios… para poder segmentar su tipo de usuario.</w:t>
      </w:r>
    </w:p>
    <w:p w:rsidR="00313613" w:rsidRDefault="00313613" w:rsidP="00E4410E">
      <w:pPr>
        <w:pStyle w:val="Prrafodelista"/>
        <w:numPr>
          <w:ilvl w:val="0"/>
          <w:numId w:val="5"/>
        </w:numPr>
      </w:pPr>
      <w:r>
        <w:lastRenderedPageBreak/>
        <w:t>Fase principal: donde se preguntan cosas relacionadas con el interés del proyecto.</w:t>
      </w:r>
    </w:p>
    <w:p w:rsidR="00313613" w:rsidRDefault="00313613" w:rsidP="00E4410E">
      <w:pPr>
        <w:pStyle w:val="Prrafodelista"/>
        <w:numPr>
          <w:ilvl w:val="0"/>
          <w:numId w:val="5"/>
        </w:numPr>
      </w:pPr>
      <w:r>
        <w:t>Fase de descanso: una serie de preguntas más sosegadas, sencillas, para no cargar al entrevistado.</w:t>
      </w:r>
    </w:p>
    <w:p w:rsidR="00313613" w:rsidRDefault="00313613" w:rsidP="00E4410E">
      <w:pPr>
        <w:pStyle w:val="Prrafodelista"/>
        <w:numPr>
          <w:ilvl w:val="0"/>
          <w:numId w:val="5"/>
        </w:numPr>
      </w:pPr>
      <w:r>
        <w:t>Fase final: agradecer el tiempo al entrevistado y despedida.</w:t>
      </w:r>
    </w:p>
    <w:p w:rsidR="00313613" w:rsidRDefault="00313613" w:rsidP="002E46A4"/>
    <w:p w:rsidR="007F2AA5" w:rsidRDefault="007F2AA5" w:rsidP="007F2AA5">
      <w:pPr>
        <w:pStyle w:val="Ttulo4"/>
      </w:pPr>
      <w:r>
        <w:t>Las preguntas</w:t>
      </w:r>
    </w:p>
    <w:p w:rsidR="007F2AA5" w:rsidRDefault="00313613" w:rsidP="007F2AA5">
      <w:r>
        <w:t>Siguiendo el modelo anterior, hemos realizado las siguientes preguntas</w:t>
      </w:r>
      <w:r w:rsidR="00AB0CA6">
        <w:t xml:space="preserve"> base para nuestra entrevista, con algunas fijas y otras seleccionables por el entrevistador en función de la duración de la entrevista y del transcurso de </w:t>
      </w:r>
      <w:r w:rsidR="00612F24">
        <w:t>esta</w:t>
      </w:r>
      <w:r w:rsidR="00AB0CA6">
        <w:t>.</w:t>
      </w:r>
    </w:p>
    <w:p w:rsidR="00675166" w:rsidRDefault="00675166" w:rsidP="007F2AA5">
      <w:r>
        <w:t>Cabe destacar que la fase de descanso, puesto que no se han encontrado preguntas indicadas para ese contexto, y junto a la escasa cantidad de preguntas, se ha decidido eliminar.</w:t>
      </w:r>
    </w:p>
    <w:p w:rsidR="00851754" w:rsidRDefault="00851754" w:rsidP="007F2AA5"/>
    <w:p w:rsidR="00313613" w:rsidRDefault="00612F24" w:rsidP="00612F24">
      <w:pPr>
        <w:pStyle w:val="Ttulo5"/>
      </w:pPr>
      <w:r>
        <w:t>Introducción</w:t>
      </w:r>
    </w:p>
    <w:p w:rsidR="00851754" w:rsidRDefault="00851754" w:rsidP="00851754">
      <w:r>
        <w:t>Buenos días</w:t>
      </w:r>
      <w:r>
        <w:t>, e</w:t>
      </w:r>
      <w:r>
        <w:t xml:space="preserve">stoy realizando junto a unos compañeros un proyecto para diseñar una aplicación interactiva que mejore la experiencia de los usuarios de una tienda de ropa. Es por esto </w:t>
      </w:r>
      <w:r>
        <w:t>por lo que</w:t>
      </w:r>
      <w:r>
        <w:t xml:space="preserve"> tu opinión nos puede ayudar mucho a delimitar las necesidades que debe cubrir la misma.</w:t>
      </w:r>
    </w:p>
    <w:p w:rsidR="00851754" w:rsidRDefault="00851754" w:rsidP="00851754"/>
    <w:p w:rsidR="00851754" w:rsidRDefault="00851754" w:rsidP="00E4410E">
      <w:pPr>
        <w:pStyle w:val="Prrafodelista"/>
        <w:numPr>
          <w:ilvl w:val="0"/>
          <w:numId w:val="6"/>
        </w:numPr>
      </w:pPr>
      <w:r>
        <w:t>Antes de comenzar debo preguntarte si puedo grabar la conversación para que no se me pase ningún detalle.</w:t>
      </w:r>
    </w:p>
    <w:p w:rsidR="00851754" w:rsidRDefault="00851754" w:rsidP="00E4410E">
      <w:pPr>
        <w:pStyle w:val="Prrafodelista"/>
        <w:numPr>
          <w:ilvl w:val="0"/>
          <w:numId w:val="6"/>
        </w:numPr>
      </w:pPr>
      <w:r>
        <w:t xml:space="preserve">Además, preguntarte ¿cuánto tiempo tenemos </w:t>
      </w:r>
      <w:r w:rsidRPr="00851754">
        <w:rPr>
          <w:b/>
          <w:bCs/>
          <w:color w:val="000000"/>
        </w:rPr>
        <w:t>para la entrevista</w:t>
      </w:r>
      <w:r w:rsidRPr="00851754">
        <w:rPr>
          <w:b/>
          <w:bCs/>
          <w:color w:val="000000"/>
        </w:rPr>
        <w:t>?</w:t>
      </w:r>
      <w:r w:rsidRPr="00851754">
        <w:rPr>
          <w:color w:val="000000"/>
        </w:rPr>
        <w:t>, para organizar y hacer hincapié en algunas preguntas y no en otras.</w:t>
      </w:r>
    </w:p>
    <w:p w:rsidR="00851754" w:rsidRDefault="00851754" w:rsidP="00E4410E">
      <w:pPr>
        <w:pStyle w:val="Prrafodelista"/>
        <w:numPr>
          <w:ilvl w:val="0"/>
          <w:numId w:val="6"/>
        </w:numPr>
      </w:pPr>
      <w:r>
        <w:t>¿Tienes alguna pregunta antes de que comencemos la entrevista?</w:t>
      </w:r>
    </w:p>
    <w:p w:rsidR="00612F24" w:rsidRPr="00612F24" w:rsidRDefault="00851754" w:rsidP="00E4410E">
      <w:pPr>
        <w:pStyle w:val="Prrafodelista"/>
        <w:numPr>
          <w:ilvl w:val="0"/>
          <w:numId w:val="6"/>
        </w:numPr>
      </w:pPr>
      <w:r>
        <w:t>Comenzar a grabar.</w:t>
      </w:r>
    </w:p>
    <w:p w:rsidR="00313613" w:rsidRDefault="00313613" w:rsidP="007F2AA5"/>
    <w:p w:rsidR="00851754" w:rsidRDefault="00851754" w:rsidP="00851754">
      <w:pPr>
        <w:pStyle w:val="Ttulo5"/>
      </w:pPr>
      <w:r>
        <w:t>Calentamiento</w:t>
      </w:r>
    </w:p>
    <w:p w:rsidR="00AB146E" w:rsidRDefault="00AB146E" w:rsidP="00AB146E">
      <w:r>
        <w:t>Cuéntame,</w:t>
      </w:r>
    </w:p>
    <w:p w:rsidR="00AB146E" w:rsidRDefault="00AB146E" w:rsidP="00E4410E">
      <w:pPr>
        <w:pStyle w:val="Prrafodelista"/>
        <w:numPr>
          <w:ilvl w:val="0"/>
          <w:numId w:val="7"/>
        </w:numPr>
      </w:pPr>
      <w:r>
        <w:t>¿cuántos años tienes?</w:t>
      </w:r>
    </w:p>
    <w:p w:rsidR="00AB146E" w:rsidRDefault="00AB146E" w:rsidP="00E4410E">
      <w:pPr>
        <w:pStyle w:val="Prrafodelista"/>
        <w:numPr>
          <w:ilvl w:val="0"/>
          <w:numId w:val="7"/>
        </w:numPr>
      </w:pPr>
      <w:r>
        <w:t>¿</w:t>
      </w:r>
      <w:r>
        <w:t>q</w:t>
      </w:r>
      <w:r>
        <w:t>ué has estudiado? ¿está relacionado con tu trabajo actual?</w:t>
      </w:r>
    </w:p>
    <w:p w:rsidR="00AB146E" w:rsidRDefault="00AB146E" w:rsidP="00E4410E">
      <w:pPr>
        <w:pStyle w:val="Prrafodelista"/>
        <w:numPr>
          <w:ilvl w:val="0"/>
          <w:numId w:val="7"/>
        </w:numPr>
      </w:pPr>
      <w:r>
        <w:t>¿dónde vives?</w:t>
      </w:r>
    </w:p>
    <w:p w:rsidR="00AB146E" w:rsidRDefault="00AB146E" w:rsidP="00E4410E">
      <w:pPr>
        <w:pStyle w:val="Prrafodelista"/>
        <w:numPr>
          <w:ilvl w:val="0"/>
          <w:numId w:val="7"/>
        </w:numPr>
      </w:pPr>
      <w:r>
        <w:t>¿te pilla muy lejos el trabajo?</w:t>
      </w:r>
    </w:p>
    <w:p w:rsidR="00AB146E" w:rsidRDefault="00AB146E" w:rsidP="00E4410E">
      <w:pPr>
        <w:pStyle w:val="Prrafodelista"/>
        <w:numPr>
          <w:ilvl w:val="0"/>
          <w:numId w:val="7"/>
        </w:numPr>
      </w:pPr>
      <w:r>
        <w:t>¿vas en vehículo privado o en transporte público?</w:t>
      </w:r>
    </w:p>
    <w:p w:rsidR="00851754" w:rsidRDefault="00AB146E" w:rsidP="00E4410E">
      <w:pPr>
        <w:pStyle w:val="Prrafodelista"/>
        <w:numPr>
          <w:ilvl w:val="0"/>
          <w:numId w:val="7"/>
        </w:numPr>
      </w:pPr>
      <w:r>
        <w:t>¿te gusta tu trabajo?</w:t>
      </w:r>
    </w:p>
    <w:p w:rsidR="00A37B73" w:rsidRDefault="00A37B73" w:rsidP="00A37B73"/>
    <w:p w:rsidR="00A37B73" w:rsidRDefault="00A37B73" w:rsidP="00A37B73"/>
    <w:p w:rsidR="00A37B73" w:rsidRDefault="00A37B73" w:rsidP="00A37B73"/>
    <w:p w:rsidR="00A37B73" w:rsidRDefault="00DF462D" w:rsidP="00A37B73">
      <w:pPr>
        <w:pStyle w:val="Ttulo5"/>
      </w:pPr>
      <w:r>
        <w:t>Fase principal</w:t>
      </w:r>
    </w:p>
    <w:p w:rsidR="00675166" w:rsidRPr="00675166" w:rsidRDefault="00675166" w:rsidP="00675166">
      <w:r>
        <w:t>A continuación, vamos a centrarnos en preguntas relacionadas con tu trabajo:</w:t>
      </w:r>
    </w:p>
    <w:p w:rsidR="00DF462D" w:rsidRDefault="00DF462D" w:rsidP="00E4410E">
      <w:pPr>
        <w:pStyle w:val="Prrafodelista"/>
        <w:numPr>
          <w:ilvl w:val="0"/>
          <w:numId w:val="8"/>
        </w:numPr>
      </w:pPr>
      <w:r>
        <w:t>¿Qué tareas son las que se realizan principalmente en la tienda (tú y tus compañeros)?</w:t>
      </w:r>
    </w:p>
    <w:p w:rsidR="00DF462D" w:rsidRDefault="00DF462D" w:rsidP="00E4410E">
      <w:pPr>
        <w:pStyle w:val="Prrafodelista"/>
        <w:numPr>
          <w:ilvl w:val="0"/>
          <w:numId w:val="8"/>
        </w:numPr>
      </w:pPr>
      <w:r>
        <w:t>¿Qué es lo que haces en tu trabajo?</w:t>
      </w:r>
    </w:p>
    <w:p w:rsidR="00DF462D" w:rsidRDefault="00DF462D" w:rsidP="00E4410E">
      <w:pPr>
        <w:pStyle w:val="Prrafodelista"/>
        <w:numPr>
          <w:ilvl w:val="0"/>
          <w:numId w:val="8"/>
        </w:numPr>
      </w:pPr>
      <w:r>
        <w:t>¿Cuentas con muchos compañeros para esa tarea, o tienen otras tareas tus compañeros?</w:t>
      </w:r>
    </w:p>
    <w:p w:rsidR="00DF462D" w:rsidRDefault="00DF462D" w:rsidP="00E4410E">
      <w:pPr>
        <w:pStyle w:val="Prrafodelista"/>
        <w:numPr>
          <w:ilvl w:val="0"/>
          <w:numId w:val="8"/>
        </w:numPr>
      </w:pPr>
      <w:r>
        <w:t>Cuéntame en qué consiste tu día habitual en el trabajo.</w:t>
      </w:r>
    </w:p>
    <w:p w:rsidR="00AB0760" w:rsidRDefault="00AB0760" w:rsidP="00E4410E">
      <w:pPr>
        <w:pStyle w:val="Prrafodelista"/>
        <w:numPr>
          <w:ilvl w:val="0"/>
          <w:numId w:val="8"/>
        </w:numPr>
      </w:pPr>
      <w:r>
        <w:t>¿Realizáis algún tipo de preparación de productos para envíos? (recogida en tienda, envío a casa…)</w:t>
      </w:r>
      <w:r>
        <w:t>.</w:t>
      </w:r>
    </w:p>
    <w:p w:rsidR="00AB0760" w:rsidRDefault="00AB0760" w:rsidP="00E4410E">
      <w:pPr>
        <w:pStyle w:val="Prrafodelista"/>
        <w:numPr>
          <w:ilvl w:val="1"/>
          <w:numId w:val="8"/>
        </w:numPr>
      </w:pPr>
      <w:r>
        <w:t>¿Quién lo prepara?</w:t>
      </w:r>
    </w:p>
    <w:p w:rsidR="00AB0760" w:rsidRDefault="00AB0760" w:rsidP="00E4410E">
      <w:pPr>
        <w:pStyle w:val="Prrafodelista"/>
        <w:numPr>
          <w:ilvl w:val="1"/>
          <w:numId w:val="8"/>
        </w:numPr>
      </w:pPr>
      <w:r>
        <w:t>¿Como y cuando se prepara?</w:t>
      </w:r>
    </w:p>
    <w:p w:rsidR="00DF462D" w:rsidRDefault="00DF462D" w:rsidP="00DF462D"/>
    <w:p w:rsidR="00DF462D" w:rsidRDefault="00675166" w:rsidP="00DF462D">
      <w:r>
        <w:t>Pasemos a otro bloque de preguntas, p</w:t>
      </w:r>
      <w:r w:rsidR="00DF462D">
        <w:t>roblemas en la tienda</w:t>
      </w:r>
      <w:r w:rsidR="00AB0760">
        <w:t>:</w:t>
      </w:r>
    </w:p>
    <w:p w:rsidR="00DF462D" w:rsidRDefault="00DF462D" w:rsidP="00E4410E">
      <w:pPr>
        <w:pStyle w:val="Prrafodelista"/>
        <w:numPr>
          <w:ilvl w:val="0"/>
          <w:numId w:val="9"/>
        </w:numPr>
      </w:pPr>
      <w:r>
        <w:t>¿Cuáles son los principales problemas a los que hacéis frente en la tienda?</w:t>
      </w:r>
    </w:p>
    <w:p w:rsidR="00DF462D" w:rsidRDefault="00DF462D" w:rsidP="00E4410E">
      <w:pPr>
        <w:pStyle w:val="Prrafodelista"/>
        <w:numPr>
          <w:ilvl w:val="0"/>
          <w:numId w:val="9"/>
        </w:numPr>
      </w:pPr>
      <w:r>
        <w:t>¿Qué problemas os encontráis entre compañeros? (comunicación, falta de trabajo, etc.).</w:t>
      </w:r>
    </w:p>
    <w:p w:rsidR="00DF462D" w:rsidRDefault="00DF462D" w:rsidP="00E4410E">
      <w:pPr>
        <w:pStyle w:val="Prrafodelista"/>
        <w:numPr>
          <w:ilvl w:val="0"/>
          <w:numId w:val="9"/>
        </w:numPr>
      </w:pPr>
      <w:r>
        <w:t xml:space="preserve">¿Qué problemas os encontráis al gestionar el almacén? </w:t>
      </w:r>
    </w:p>
    <w:p w:rsidR="00AB0760" w:rsidRDefault="00DF462D" w:rsidP="00E4410E">
      <w:pPr>
        <w:pStyle w:val="Prrafodelista"/>
        <w:numPr>
          <w:ilvl w:val="0"/>
          <w:numId w:val="9"/>
        </w:numPr>
      </w:pPr>
      <w:r>
        <w:t>¿Qué problemas soléis tener con los clientes?</w:t>
      </w:r>
    </w:p>
    <w:p w:rsidR="00AB0760" w:rsidRDefault="00DF462D" w:rsidP="00E4410E">
      <w:pPr>
        <w:pStyle w:val="Prrafodelista"/>
        <w:numPr>
          <w:ilvl w:val="1"/>
          <w:numId w:val="9"/>
        </w:numPr>
      </w:pPr>
      <w:r>
        <w:t xml:space="preserve">¿Se ha dado alguna vez la ocasión de que los clientes os piden información que </w:t>
      </w:r>
      <w:r w:rsidR="00BC1D36">
        <w:t>desconocéis</w:t>
      </w:r>
      <w:r>
        <w:t xml:space="preserve"> de los productos?</w:t>
      </w:r>
    </w:p>
    <w:p w:rsidR="00675166" w:rsidRDefault="00DF462D" w:rsidP="00E4410E">
      <w:pPr>
        <w:pStyle w:val="Prrafodelista"/>
        <w:numPr>
          <w:ilvl w:val="1"/>
          <w:numId w:val="9"/>
        </w:numPr>
      </w:pPr>
      <w:r>
        <w:t xml:space="preserve">¿Cómo </w:t>
      </w:r>
      <w:r w:rsidR="00AB0760">
        <w:t>solventáis</w:t>
      </w:r>
      <w:r>
        <w:t xml:space="preserve"> esa situación?</w:t>
      </w:r>
      <w:bookmarkStart w:id="12" w:name="_GoBack"/>
      <w:bookmarkEnd w:id="12"/>
    </w:p>
    <w:p w:rsidR="00675166" w:rsidRDefault="00675166" w:rsidP="00DF462D"/>
    <w:p w:rsidR="00AB0760" w:rsidRDefault="00AB0760" w:rsidP="00DF462D">
      <w:r>
        <w:t xml:space="preserve">Vamos a último bloque de la entrevista. </w:t>
      </w:r>
      <w:r w:rsidR="00DF462D">
        <w:t>Respecto a tus herramientas:</w:t>
      </w:r>
    </w:p>
    <w:p w:rsidR="00AB0760" w:rsidRDefault="00DF462D" w:rsidP="00E4410E">
      <w:pPr>
        <w:pStyle w:val="Prrafodelista"/>
        <w:numPr>
          <w:ilvl w:val="0"/>
          <w:numId w:val="10"/>
        </w:numPr>
      </w:pPr>
      <w:r>
        <w:t>¿Contáis con algún programa o dispositivo electrónico que utilices para realizar vuestro trabajo?</w:t>
      </w:r>
    </w:p>
    <w:p w:rsidR="00DF462D" w:rsidRDefault="00DF462D" w:rsidP="00E4410E">
      <w:pPr>
        <w:pStyle w:val="Prrafodelista"/>
        <w:numPr>
          <w:ilvl w:val="0"/>
          <w:numId w:val="10"/>
        </w:numPr>
      </w:pPr>
      <w:r>
        <w:t xml:space="preserve">¿Desde donde la ejecutáis (tablet, ordenador fijo, teléfono…)? </w:t>
      </w:r>
    </w:p>
    <w:p w:rsidR="00DF462D" w:rsidRDefault="00DF462D" w:rsidP="00E4410E">
      <w:pPr>
        <w:pStyle w:val="Prrafodelista"/>
        <w:numPr>
          <w:ilvl w:val="0"/>
          <w:numId w:val="10"/>
        </w:numPr>
      </w:pPr>
      <w:r>
        <w:t>¿Qué hace? Si no lo recuerdas bien dibujar la herramienta puede ayudarte para recordar sus funciones.</w:t>
      </w:r>
    </w:p>
    <w:p w:rsidR="00DF462D" w:rsidRDefault="00DF462D" w:rsidP="00E4410E">
      <w:pPr>
        <w:pStyle w:val="Prrafodelista"/>
        <w:numPr>
          <w:ilvl w:val="0"/>
          <w:numId w:val="10"/>
        </w:numPr>
      </w:pPr>
      <w:r>
        <w:t>¿Qué es lo que más te gusta y lo que menos de la herramienta?</w:t>
      </w:r>
    </w:p>
    <w:p w:rsidR="00AB0760" w:rsidRDefault="00DF462D" w:rsidP="00E4410E">
      <w:pPr>
        <w:pStyle w:val="Prrafodelista"/>
        <w:numPr>
          <w:ilvl w:val="0"/>
          <w:numId w:val="10"/>
        </w:numPr>
      </w:pPr>
      <w:r>
        <w:t xml:space="preserve">¿Te son útiles las funcionalidades de </w:t>
      </w:r>
      <w:r w:rsidR="00AB0760">
        <w:t>esta</w:t>
      </w:r>
      <w:r>
        <w:t xml:space="preserve"> para el trabajo?</w:t>
      </w:r>
    </w:p>
    <w:p w:rsidR="00DF462D" w:rsidRDefault="00DF462D" w:rsidP="00E4410E">
      <w:pPr>
        <w:pStyle w:val="Prrafodelista"/>
        <w:numPr>
          <w:ilvl w:val="0"/>
          <w:numId w:val="10"/>
        </w:numPr>
      </w:pPr>
      <w:r>
        <w:t xml:space="preserve">¿Echas en falta la ayuda de la aplicación en alguna tarea realizada en la tienda (no tiene </w:t>
      </w:r>
      <w:r w:rsidR="00AB0760">
        <w:t>por qué</w:t>
      </w:r>
      <w:r>
        <w:t xml:space="preserve"> ser lo que haga tu aplicación, cualquier cosa)?</w:t>
      </w:r>
    </w:p>
    <w:p w:rsidR="00DF462D" w:rsidRDefault="00DF462D" w:rsidP="00DF462D"/>
    <w:p w:rsidR="00AB0760" w:rsidRDefault="00AB0760" w:rsidP="00AB0760">
      <w:pPr>
        <w:pStyle w:val="Ttulo5"/>
      </w:pPr>
      <w:r>
        <w:t>Fase final</w:t>
      </w:r>
    </w:p>
    <w:p w:rsidR="00AB0760" w:rsidRPr="00AB0760" w:rsidRDefault="00AB0760" w:rsidP="00AB0760">
      <w:r>
        <w:rPr>
          <w:color w:val="000000"/>
        </w:rPr>
        <w:t xml:space="preserve">Muchas gracias por tu tiempo. Hemos terminado la entrevista, </w:t>
      </w:r>
      <w:r>
        <w:rPr>
          <w:color w:val="000000"/>
        </w:rPr>
        <w:t>-</w:t>
      </w:r>
      <w:r>
        <w:rPr>
          <w:color w:val="000000"/>
        </w:rPr>
        <w:t>apagar la grabadora</w:t>
      </w:r>
      <w:r>
        <w:rPr>
          <w:color w:val="000000"/>
        </w:rPr>
        <w:t>-</w:t>
      </w:r>
      <w:r>
        <w:rPr>
          <w:color w:val="000000"/>
        </w:rPr>
        <w:t>.</w:t>
      </w:r>
    </w:p>
    <w:p w:rsidR="00A37B73" w:rsidRPr="00851754" w:rsidRDefault="00A37B73" w:rsidP="00A37B73"/>
    <w:p w:rsidR="00851754" w:rsidRDefault="00851754" w:rsidP="007F2AA5"/>
    <w:p w:rsidR="007F2AA5" w:rsidRDefault="007F2AA5" w:rsidP="007F2AA5">
      <w:pPr>
        <w:pStyle w:val="Ttulo4"/>
      </w:pPr>
      <w:r>
        <w:t>Las respuestas</w:t>
      </w:r>
    </w:p>
    <w:p w:rsidR="007F2AA5" w:rsidRDefault="00AB0CA6" w:rsidP="007F2AA5">
      <w:r>
        <w:t>A continuación, pasamos a sintetizar las respuestas de las distintas entrevistas realizadas.</w:t>
      </w:r>
    </w:p>
    <w:p w:rsidR="00AB0CA6" w:rsidRDefault="00AB0CA6" w:rsidP="007F2AA5"/>
    <w:p w:rsidR="00612F24" w:rsidRDefault="00612F24" w:rsidP="007F2AA5"/>
    <w:p w:rsidR="00AB0CA6" w:rsidRDefault="00AB0CA6"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Default="007F2AA5" w:rsidP="002E46A4"/>
    <w:p w:rsidR="00AB0CA6" w:rsidRDefault="00AB0CA6" w:rsidP="002E46A4"/>
    <w:p w:rsidR="00AB0CA6" w:rsidRPr="002E46A4" w:rsidRDefault="00AB0CA6" w:rsidP="002E46A4"/>
    <w:p w:rsidR="002E46A4" w:rsidRDefault="002E46A4" w:rsidP="002E46A4">
      <w:pPr>
        <w:pStyle w:val="Ttulo3"/>
      </w:pPr>
      <w:bookmarkStart w:id="13" w:name="_Toc510184131"/>
      <w:r>
        <w:t>Cuestionarios a clientes</w:t>
      </w:r>
      <w:bookmarkEnd w:id="13"/>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Google Forms</w:t>
      </w:r>
      <w:r>
        <w:t>”.</w:t>
      </w:r>
    </w:p>
    <w:p w:rsidR="00002EB9" w:rsidRDefault="00002EB9" w:rsidP="007F2AA5">
      <w:r>
        <w:t>En concreto gracias a las capacidades de comunicación de las que disponemos hoy en día no solo se lo hemos pasado a los conocidos más cercanos que pudieran considerarse clientes de tiendas de ropa, también hemos utilizado un foro para distribuirlo al mayor número de personas posibles.</w:t>
      </w:r>
    </w:p>
    <w:p w:rsidR="009C3930" w:rsidRDefault="009C3930" w:rsidP="007F2AA5"/>
    <w:p w:rsidR="007F2AA5" w:rsidRDefault="007F2AA5" w:rsidP="007F2AA5">
      <w:pPr>
        <w:pStyle w:val="Ttulo4"/>
      </w:pPr>
      <w:r>
        <w:t>Las preguntas</w:t>
      </w:r>
    </w:p>
    <w:p w:rsidR="007F2AA5" w:rsidRDefault="007F2AA5" w:rsidP="007F2AA5"/>
    <w:p w:rsidR="00C342E1" w:rsidRDefault="00C342E1" w:rsidP="007F2AA5"/>
    <w:p w:rsidR="00C342E1" w:rsidRDefault="00C342E1"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Default="007F2AA5" w:rsidP="007F2AA5">
      <w:pPr>
        <w:pStyle w:val="Ttulo4"/>
      </w:pPr>
      <w:r>
        <w:lastRenderedPageBreak/>
        <w:t>Conclusiones</w:t>
      </w:r>
    </w:p>
    <w:p w:rsidR="00EA4B2D" w:rsidRDefault="00EA4B2D" w:rsidP="00EA4B2D"/>
    <w:p w:rsidR="00EA4B2D" w:rsidRDefault="00EA4B2D" w:rsidP="00EA4B2D"/>
    <w:p w:rsidR="00EA4B2D" w:rsidRDefault="00EA4B2D" w:rsidP="00EA4B2D">
      <w:pPr>
        <w:pStyle w:val="Ttulo2"/>
      </w:pPr>
      <w:bookmarkStart w:id="14" w:name="_Toc507776375"/>
      <w:r>
        <w:t xml:space="preserve">Estado de la </w:t>
      </w:r>
      <w:bookmarkEnd w:id="14"/>
      <w:r>
        <w:t>cuestión</w:t>
      </w:r>
    </w:p>
    <w:p w:rsidR="00EA4B2D" w:rsidRDefault="00EA4B2D" w:rsidP="00EA4B2D">
      <w:r>
        <w:t>Respecto a los sistemas que puedan ser similares a nuestra tienda interactiva tenemos tres categorías claramente diferenciadas las tiendas físicas, las tiendas online y otras tiendas interactivas.</w:t>
      </w:r>
    </w:p>
    <w:p w:rsidR="00EA4B2D" w:rsidRDefault="00EA4B2D" w:rsidP="00EA4B2D">
      <w:r>
        <w:t>Las dos primeras son un producto en el que se realizaría un proceso igual al nuestro (un cliente compra ropa y un vendedor la vende/prepara) aunque tendrán sus diferencias implantadas por nosotros mediante el propio sistema interactivo a desarrollar.</w:t>
      </w:r>
    </w:p>
    <w:p w:rsidR="00EA4B2D" w:rsidRDefault="00EA4B2D" w:rsidP="00EA4B2D">
      <w:r>
        <w:t xml:space="preserve">Por otro lado, las tiendas interactivas que ya existen también realizan ese proceso de </w:t>
      </w:r>
      <w:proofErr w:type="gramStart"/>
      <w:r>
        <w:t>compra-venta</w:t>
      </w:r>
      <w:proofErr w:type="gramEnd"/>
      <w:r>
        <w:t xml:space="preserve"> pero le añaden un valor propio por la interactividad que realicen, siendo esta muy distinta entre las distintas tiendas al ser cada una prácticamente una implantación única.</w:t>
      </w:r>
    </w:p>
    <w:p w:rsidR="00EA4B2D" w:rsidRDefault="00EA4B2D" w:rsidP="00EA4B2D"/>
    <w:p w:rsidR="00EA4B2D" w:rsidRDefault="00EA4B2D" w:rsidP="00EA4B2D">
      <w:pPr>
        <w:pStyle w:val="Ttulo3"/>
      </w:pPr>
      <w:r>
        <w:t>Tiendas físicas</w:t>
      </w:r>
    </w:p>
    <w:p w:rsidR="00EA4B2D" w:rsidRDefault="00EA4B2D" w:rsidP="00EA4B2D">
      <w:r>
        <w:t>La mayor similitud que tendremos con la tienda física es que nuestra tienda interactiva va a estar situada en una tienda física, es decir el sistema interactivo a desarrollar estará pensado para utilizarse dentro de una tienda física.</w:t>
      </w:r>
    </w:p>
    <w:p w:rsidR="00EA4B2D" w:rsidRDefault="00EA4B2D" w:rsidP="00EA4B2D">
      <w:r>
        <w:t>Siendo nuestro producto, algo que aporte valor a una tienda física.</w:t>
      </w:r>
    </w:p>
    <w:p w:rsidR="00EA4B2D" w:rsidRDefault="00EA4B2D" w:rsidP="00EA4B2D">
      <w:pPr>
        <w:pStyle w:val="Ttulo3"/>
      </w:pPr>
      <w:r>
        <w:t>Tiendas online</w:t>
      </w:r>
    </w:p>
    <w:p w:rsidR="00EA4B2D" w:rsidRDefault="00EA4B2D" w:rsidP="00EA4B2D">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EA4B2D" w:rsidRDefault="00EA4B2D" w:rsidP="00EA4B2D">
      <w:r>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EA4B2D" w:rsidRDefault="00EA4B2D" w:rsidP="00EA4B2D">
      <w:pPr>
        <w:pStyle w:val="Ttulo3"/>
      </w:pPr>
      <w:r>
        <w:t>Tiendas interactivas</w:t>
      </w:r>
    </w:p>
    <w:p w:rsidR="00EA4B2D" w:rsidRDefault="00EA4B2D" w:rsidP="00EA4B2D">
      <w:r>
        <w:t xml:space="preserve">En este apartado vamos a poner algunos de los modelos de tienda interactiva que nos han parecido más interesantes. </w:t>
      </w:r>
    </w:p>
    <w:p w:rsidR="00EA4B2D" w:rsidRDefault="00EA4B2D" w:rsidP="00EA4B2D">
      <w:r>
        <w:rPr>
          <w:color w:val="FF0000"/>
        </w:rPr>
        <w:t>BASADO TODO EN LOS ENLACES DEL GOOGLE DOCS</w:t>
      </w:r>
    </w:p>
    <w:p w:rsidR="00EA4B2D" w:rsidRDefault="00EA4B2D" w:rsidP="00EA4B2D">
      <w:pPr>
        <w:pStyle w:val="Ttulo4"/>
      </w:pPr>
      <w:r>
        <w:lastRenderedPageBreak/>
        <w:t>Pantalla interactiva</w:t>
      </w:r>
    </w:p>
    <w:p w:rsidR="00EA4B2D" w:rsidRDefault="00EA4B2D" w:rsidP="00EA4B2D">
      <w:r>
        <w:t>En este conjunto queremos introducir la solución de interactividad que se da más comúnmente en las tiendas, esta consiste una pantalla de gran tamaño que los usuarios pueden tocar para acceder a distintas funcionalidades o información.</w:t>
      </w:r>
    </w:p>
    <w:p w:rsidR="00EA4B2D" w:rsidRDefault="00EA4B2D" w:rsidP="00EA4B2D">
      <w:r>
        <w:t>Dentro de esta categoría podemos encontrar dos elementos basados en la misma idea, pero que se implementan de un modo algo distinto y tienen una funcionalidad más específica.</w:t>
      </w:r>
    </w:p>
    <w:p w:rsidR="00EA4B2D" w:rsidRDefault="00EA4B2D" w:rsidP="00EA4B2D">
      <w:pPr>
        <w:pStyle w:val="Ttulo5"/>
      </w:pPr>
      <w:r>
        <w:t>Escaparate interactivo</w:t>
      </w:r>
    </w:p>
    <w:p w:rsidR="00EA4B2D" w:rsidRDefault="00EA4B2D" w:rsidP="00EA4B2D">
      <w:r>
        <w:t>En esta implementación la pantalla se encuentra en el exterior de la tienda y tiene una funcionalidad de reclamo en lugar de solo aportar información a los clientes, de este modo esta pantalla suele mostrar elementos o funcionar de modo que atraiga a clientes al interior de la tienda.</w:t>
      </w:r>
    </w:p>
    <w:p w:rsidR="00EA4B2D" w:rsidRPr="00CF3650" w:rsidRDefault="00EA4B2D" w:rsidP="00EA4B2D">
      <w:pPr>
        <w:pStyle w:val="Ttulo5"/>
      </w:pPr>
      <w:r>
        <w:t>Probador interactivo</w:t>
      </w:r>
    </w:p>
    <w:p w:rsidR="00EA4B2D" w:rsidRDefault="00EA4B2D" w:rsidP="00EA4B2D">
      <w:r>
        <w:t>En esta implementación la pantalla utiliza técnicas de inteligencia artificial para superponer sobre el usuario las distintas prendas de ropa que ofrece la tienda, de este modo el usuario puede observar cómo le quedaría la correspondiente prenda.</w:t>
      </w:r>
    </w:p>
    <w:p w:rsidR="00EA4B2D" w:rsidRDefault="00EA4B2D" w:rsidP="00EA4B2D">
      <w:r>
        <w:t>Esta implementación sustituye en parte a los probadores normales de una tienda, aunque no del todo al no poder mostrarte cómo te queda realmente una talla (cosa que solo puedes saber seguro probándote la ropa directamente).</w:t>
      </w:r>
    </w:p>
    <w:p w:rsidR="00EA4B2D" w:rsidRDefault="00EA4B2D" w:rsidP="00EA4B2D">
      <w:pPr>
        <w:pStyle w:val="Ttulo4"/>
      </w:pPr>
      <w:r>
        <w:t>Información en tu smartphone</w:t>
      </w:r>
    </w:p>
    <w:p w:rsidR="00EA4B2D" w:rsidRDefault="00EA4B2D" w:rsidP="00EA4B2D">
      <w:pPr>
        <w:rPr>
          <w:color w:val="FF0000"/>
        </w:rPr>
      </w:pPr>
      <w:r w:rsidRPr="00AD70F7">
        <w:rPr>
          <w:color w:val="FF0000"/>
        </w:rPr>
        <w:t>Dado que nuestra idea es que el sistema interactivo a implementar se utilice mediante un smartphone este sistema será uno de los que podríamos considerar mas similares</w:t>
      </w:r>
    </w:p>
    <w:p w:rsidR="00EA4B2D" w:rsidRDefault="00EA4B2D" w:rsidP="00EA4B2D">
      <w:pPr>
        <w:rPr>
          <w:color w:val="FF0000"/>
        </w:rPr>
      </w:pP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4"/>
      </w:pPr>
      <w:r>
        <w:t>Sistemas de ayuda a trabajadores</w:t>
      </w: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3"/>
      </w:pPr>
      <w:r>
        <w:t>Comparación de sistemas similares</w:t>
      </w:r>
    </w:p>
    <w:p w:rsidR="00EA4B2D" w:rsidRPr="00F92D73" w:rsidRDefault="00EA4B2D" w:rsidP="00EA4B2D"/>
    <w:tbl>
      <w:tblPr>
        <w:tblStyle w:val="Tabladecuadrcula5oscura-nfasis11"/>
        <w:tblW w:w="0" w:type="auto"/>
        <w:tblLook w:val="04A0" w:firstRow="1" w:lastRow="0" w:firstColumn="1" w:lastColumn="0" w:noHBand="0" w:noVBand="1"/>
      </w:tblPr>
      <w:tblGrid>
        <w:gridCol w:w="1696"/>
        <w:gridCol w:w="3966"/>
        <w:gridCol w:w="2832"/>
      </w:tblGrid>
      <w:tr w:rsidR="00EA4B2D" w:rsidTr="00EA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débiles</w:t>
            </w: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t>Tienda física</w:t>
            </w:r>
          </w:p>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Necesidad de transporte</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Posible desinformación</w:t>
            </w:r>
          </w:p>
        </w:tc>
      </w:tr>
      <w:tr w:rsidR="00EA4B2D" w:rsidTr="00EA5CD8">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lastRenderedPageBreak/>
              <w:t>Tienda online</w:t>
            </w:r>
          </w:p>
        </w:tc>
        <w:tc>
          <w:tcPr>
            <w:tcW w:w="3966"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r>
              <w:t>Comodidad</w:t>
            </w:r>
          </w:p>
          <w:p w:rsidR="00EA4B2D" w:rsidRDefault="00EA4B2D" w:rsidP="00EA5CD8">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r>
    </w:tbl>
    <w:p w:rsidR="00EA4B2D" w:rsidRDefault="00EA4B2D" w:rsidP="00EA4B2D"/>
    <w:p w:rsidR="00EA4B2D" w:rsidRDefault="00EA4B2D" w:rsidP="00EA4B2D"/>
    <w:p w:rsidR="00EA4B2D" w:rsidRDefault="00EA4B2D" w:rsidP="00EA4B2D"/>
    <w:p w:rsidR="00EA4B2D" w:rsidRDefault="00EA4B2D" w:rsidP="00EA4B2D"/>
    <w:p w:rsidR="00EA4B2D" w:rsidRPr="00EA4B2D" w:rsidRDefault="00EA4B2D" w:rsidP="00EA4B2D"/>
    <w:p w:rsidR="00AD6B93" w:rsidRDefault="00AD6B93" w:rsidP="00AD6B93">
      <w:pPr>
        <w:pStyle w:val="Ttulo2"/>
      </w:pPr>
      <w:bookmarkStart w:id="15" w:name="_Toc510184137"/>
      <w:r>
        <w:t>Funcionalidades de nuestro sistema</w:t>
      </w:r>
      <w:bookmarkEnd w:id="15"/>
    </w:p>
    <w:p w:rsidR="00C8752D" w:rsidRDefault="00AD6B93" w:rsidP="00AD6B93">
      <w:proofErr w:type="gramStart"/>
      <w:r>
        <w:t>Con lo anterior (sistemas similares + necesidades de usuarios), definir las funcionalidades de nuestro sistema</w:t>
      </w:r>
      <w:r w:rsidR="0008517C">
        <w:t xml:space="preserve"> y BUENAS PRÁCTICAS!!!</w:t>
      </w:r>
      <w:proofErr w:type="gramEnd"/>
      <w:r w:rsidR="00C8752D">
        <w:br w:type="page"/>
      </w:r>
    </w:p>
    <w:p w:rsidR="00C30334" w:rsidRDefault="00C30334" w:rsidP="00C30334"/>
    <w:bookmarkStart w:id="16" w:name="_Toc510184138"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10E" w:rsidRDefault="00E4410E" w:rsidP="007901A6">
      <w:pPr>
        <w:spacing w:after="0" w:line="240" w:lineRule="auto"/>
      </w:pPr>
      <w:r>
        <w:separator/>
      </w:r>
    </w:p>
  </w:endnote>
  <w:endnote w:type="continuationSeparator" w:id="0">
    <w:p w:rsidR="00E4410E" w:rsidRDefault="00E4410E"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1" locked="0" layoutInCell="1" allowOverlap="1" wp14:anchorId="5DCF7B43" wp14:editId="7BB89845">
                  <wp:simplePos x="0" y="0"/>
                  <wp:positionH relativeFrom="column">
                    <wp:posOffset>5172710</wp:posOffset>
                  </wp:positionH>
                  <wp:positionV relativeFrom="paragraph">
                    <wp:posOffset>67945</wp:posOffset>
                  </wp:positionV>
                  <wp:extent cx="1295400" cy="619125"/>
                  <wp:effectExtent l="0" t="0" r="0" b="9525"/>
                  <wp:wrapTight wrapText="bothSides">
                    <wp:wrapPolygon edited="0">
                      <wp:start x="0" y="0"/>
                      <wp:lineTo x="0" y="21268"/>
                      <wp:lineTo x="21282" y="21268"/>
                      <wp:lineTo x="21282" y="0"/>
                      <wp:lineTo x="0" y="0"/>
                    </wp:wrapPolygon>
                  </wp:wrapTight>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125"/>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9" type="#_x0000_t202" style="position:absolute;left:0;text-align:left;margin-left:407.3pt;margin-top:5.35pt;width:102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" fillcolor="#000779" stroked="f">
                  <v:textbox inset="4.32pt,0,4.32pt,0">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v:textbox>
                  <w10:wrap type="tight"/>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10E" w:rsidRDefault="00E4410E" w:rsidP="007901A6">
      <w:pPr>
        <w:spacing w:after="0" w:line="240" w:lineRule="auto"/>
      </w:pPr>
      <w:r>
        <w:separator/>
      </w:r>
    </w:p>
  </w:footnote>
  <w:footnote w:type="continuationSeparator" w:id="0">
    <w:p w:rsidR="00E4410E" w:rsidRDefault="00E4410E"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8"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63C90"/>
    <w:multiLevelType w:val="hybridMultilevel"/>
    <w:tmpl w:val="24704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2F1176"/>
    <w:multiLevelType w:val="hybridMultilevel"/>
    <w:tmpl w:val="01488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C72287"/>
    <w:multiLevelType w:val="hybridMultilevel"/>
    <w:tmpl w:val="C068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2E2DAA"/>
    <w:multiLevelType w:val="hybridMultilevel"/>
    <w:tmpl w:val="14BE0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58C53C63"/>
    <w:multiLevelType w:val="hybridMultilevel"/>
    <w:tmpl w:val="A490B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511C7C"/>
    <w:multiLevelType w:val="hybridMultilevel"/>
    <w:tmpl w:val="0964A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5"/>
  </w:num>
  <w:num w:numId="6">
    <w:abstractNumId w:val="2"/>
  </w:num>
  <w:num w:numId="7">
    <w:abstractNumId w:val="3"/>
  </w:num>
  <w:num w:numId="8">
    <w:abstractNumId w:val="9"/>
  </w:num>
  <w:num w:numId="9">
    <w:abstractNumId w:val="7"/>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A5B4D"/>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2C45"/>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1361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9E3"/>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24"/>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516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3D90"/>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2E71"/>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78"/>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1CA4"/>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1754"/>
    <w:rsid w:val="008525A9"/>
    <w:rsid w:val="00852607"/>
    <w:rsid w:val="00853E25"/>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4486"/>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3930"/>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37B73"/>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0760"/>
    <w:rsid w:val="00AB0CA6"/>
    <w:rsid w:val="00AB146E"/>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1D36"/>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42E1"/>
    <w:rsid w:val="00C36995"/>
    <w:rsid w:val="00C40346"/>
    <w:rsid w:val="00C40FF9"/>
    <w:rsid w:val="00C41CB6"/>
    <w:rsid w:val="00C42452"/>
    <w:rsid w:val="00C45547"/>
    <w:rsid w:val="00C46342"/>
    <w:rsid w:val="00C47D6A"/>
    <w:rsid w:val="00C52CD1"/>
    <w:rsid w:val="00C5392F"/>
    <w:rsid w:val="00C53ADD"/>
    <w:rsid w:val="00C53B68"/>
    <w:rsid w:val="00C54613"/>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1A09"/>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3903"/>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6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0E"/>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4B2D"/>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139B"/>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DEE46"/>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1"/>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1"/>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1"/>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1"/>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1"/>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151026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69225143">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32931769">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1E681-685C-421D-BF9A-3DFF1294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TFG.dotx</Template>
  <TotalTime>35</TotalTime>
  <Pages>14</Pages>
  <Words>2478</Words>
  <Characters>13630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Daniel Amigo Herrero</cp:lastModifiedBy>
  <cp:revision>3</cp:revision>
  <cp:lastPrinted>2017-01-26T10:54:00Z</cp:lastPrinted>
  <dcterms:created xsi:type="dcterms:W3CDTF">2018-03-30T15:23:00Z</dcterms:created>
  <dcterms:modified xsi:type="dcterms:W3CDTF">2018-03-30T15:58:00Z</dcterms:modified>
</cp:coreProperties>
</file>