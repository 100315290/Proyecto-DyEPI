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 xml:space="preserve">Marcos </w:t>
            </w:r>
            <w:proofErr w:type="spellStart"/>
            <w:r>
              <w:rPr>
                <w:rFonts w:ascii="Lucida Bright" w:hAnsi="Lucida Bright"/>
                <w:color w:val="000779"/>
                <w:sz w:val="28"/>
                <w:szCs w:val="24"/>
              </w:rPr>
              <w:t>Antolí</w:t>
            </w:r>
            <w:proofErr w:type="spellEnd"/>
            <w:r>
              <w:rPr>
                <w:rFonts w:ascii="Lucida Bright" w:hAnsi="Lucida Bright"/>
                <w:color w:val="000779"/>
                <w:sz w:val="28"/>
                <w:szCs w:val="24"/>
              </w:rPr>
              <w:t xml:space="preserve">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AB207E"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AB207E"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8480" behindDoc="0" locked="0" layoutInCell="1" allowOverlap="1" wp14:anchorId="6B0F875D" wp14:editId="4DC8ED5A">
                    <wp:simplePos x="0" y="0"/>
                    <wp:positionH relativeFrom="margin">
                      <wp:posOffset>-61189</wp:posOffset>
                    </wp:positionH>
                    <wp:positionV relativeFrom="margin">
                      <wp:posOffset>8481213</wp:posOffset>
                    </wp:positionV>
                    <wp:extent cx="5684520" cy="219075"/>
                    <wp:effectExtent l="0" t="0" r="1143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6845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B26297" w:rsidP="008C2546">
                                <w:pPr>
                                  <w:pStyle w:val="Sinespaciado"/>
                                  <w:jc w:val="right"/>
                                  <w:rPr>
                                    <w:rFonts w:ascii="Times New Roman" w:hAnsi="Times New Roman" w:cs="Times New Roman"/>
                                    <w:color w:val="000779"/>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0F875D" id="Cuadro de texto 111" o:spid="_x0000_s1028" type="#_x0000_t202" style="position:absolute;left:0;text-align:left;margin-left:-4.8pt;margin-top:667.8pt;width:447.6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" filled="f" stroked="f" strokeweight=".5pt">
                    <v:textbox inset="0,0,0,0">
                      <w:txbxContent>
                        <w:p w:rsidR="00B26297" w:rsidRPr="007901A6" w:rsidRDefault="00B26297" w:rsidP="008C2546">
                          <w:pPr>
                            <w:pStyle w:val="Sinespaciado"/>
                            <w:jc w:val="right"/>
                            <w:rPr>
                              <w:rFonts w:ascii="Times New Roman" w:hAnsi="Times New Roman" w:cs="Times New Roman"/>
                              <w:color w:val="000779"/>
                              <w:sz w:val="28"/>
                            </w:rPr>
                          </w:pPr>
                        </w:p>
                      </w:txbxContent>
                    </v:textbox>
                    <w10:wrap type="square" anchorx="margin" anchory="margin"/>
                  </v:shape>
                </w:pict>
              </mc:Fallback>
            </mc:AlternateContent>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08517C"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07776363" w:history="1">
            <w:r w:rsidR="0008517C" w:rsidRPr="00B77D6F">
              <w:rPr>
                <w:rStyle w:val="Hipervnculo"/>
                <w:noProof/>
                <w14:scene3d>
                  <w14:camera w14:prst="orthographicFront"/>
                  <w14:lightRig w14:rig="threePt" w14:dir="t">
                    <w14:rot w14:lat="0" w14:lon="0" w14:rev="0"/>
                  </w14:lightRig>
                </w14:scene3d>
              </w:rPr>
              <w:t>1.</w:t>
            </w:r>
            <w:r w:rsidR="0008517C" w:rsidRPr="00B77D6F">
              <w:rPr>
                <w:rStyle w:val="Hipervnculo"/>
                <w:noProof/>
              </w:rPr>
              <w:t xml:space="preserve"> Fase 1. Visión de conjunto</w:t>
            </w:r>
            <w:r w:rsidR="0008517C">
              <w:rPr>
                <w:noProof/>
                <w:webHidden/>
              </w:rPr>
              <w:tab/>
            </w:r>
            <w:r w:rsidR="0008517C">
              <w:rPr>
                <w:noProof/>
                <w:webHidden/>
              </w:rPr>
              <w:fldChar w:fldCharType="begin"/>
            </w:r>
            <w:r w:rsidR="0008517C">
              <w:rPr>
                <w:noProof/>
                <w:webHidden/>
              </w:rPr>
              <w:instrText xml:space="preserve"> PAGEREF _Toc507776363 \h </w:instrText>
            </w:r>
            <w:r w:rsidR="0008517C">
              <w:rPr>
                <w:noProof/>
                <w:webHidden/>
              </w:rPr>
            </w:r>
            <w:r w:rsidR="0008517C">
              <w:rPr>
                <w:noProof/>
                <w:webHidden/>
              </w:rPr>
              <w:fldChar w:fldCharType="separate"/>
            </w:r>
            <w:r w:rsidR="0008517C">
              <w:rPr>
                <w:noProof/>
                <w:webHidden/>
              </w:rPr>
              <w:t>5</w:t>
            </w:r>
            <w:r w:rsidR="0008517C">
              <w:rPr>
                <w:noProof/>
                <w:webHidden/>
              </w:rPr>
              <w:fldChar w:fldCharType="end"/>
            </w:r>
          </w:hyperlink>
        </w:p>
        <w:p w:rsidR="0008517C" w:rsidRDefault="00AB207E">
          <w:pPr>
            <w:pStyle w:val="TDC2"/>
            <w:tabs>
              <w:tab w:val="right" w:leader="dot" w:pos="8494"/>
            </w:tabs>
            <w:rPr>
              <w:rFonts w:asciiTheme="minorHAnsi" w:eastAsiaTheme="minorEastAsia" w:hAnsiTheme="minorHAnsi"/>
              <w:noProof/>
              <w:sz w:val="22"/>
              <w:lang w:eastAsia="es-ES"/>
            </w:rPr>
          </w:pPr>
          <w:hyperlink w:anchor="_Toc507776364" w:history="1">
            <w:r w:rsidR="0008517C" w:rsidRPr="00B77D6F">
              <w:rPr>
                <w:rStyle w:val="Hipervnculo"/>
                <w:noProof/>
              </w:rPr>
              <w:t>1.1. Contexto</w:t>
            </w:r>
            <w:r w:rsidR="0008517C">
              <w:rPr>
                <w:noProof/>
                <w:webHidden/>
              </w:rPr>
              <w:tab/>
            </w:r>
            <w:r w:rsidR="0008517C">
              <w:rPr>
                <w:noProof/>
                <w:webHidden/>
              </w:rPr>
              <w:fldChar w:fldCharType="begin"/>
            </w:r>
            <w:r w:rsidR="0008517C">
              <w:rPr>
                <w:noProof/>
                <w:webHidden/>
              </w:rPr>
              <w:instrText xml:space="preserve"> PAGEREF _Toc507776364 \h </w:instrText>
            </w:r>
            <w:r w:rsidR="0008517C">
              <w:rPr>
                <w:noProof/>
                <w:webHidden/>
              </w:rPr>
            </w:r>
            <w:r w:rsidR="0008517C">
              <w:rPr>
                <w:noProof/>
                <w:webHidden/>
              </w:rPr>
              <w:fldChar w:fldCharType="separate"/>
            </w:r>
            <w:r w:rsidR="0008517C">
              <w:rPr>
                <w:noProof/>
                <w:webHidden/>
              </w:rPr>
              <w:t>5</w:t>
            </w:r>
            <w:r w:rsidR="0008517C">
              <w:rPr>
                <w:noProof/>
                <w:webHidden/>
              </w:rPr>
              <w:fldChar w:fldCharType="end"/>
            </w:r>
          </w:hyperlink>
        </w:p>
        <w:p w:rsidR="0008517C" w:rsidRDefault="00AB207E">
          <w:pPr>
            <w:pStyle w:val="TDC2"/>
            <w:tabs>
              <w:tab w:val="right" w:leader="dot" w:pos="8494"/>
            </w:tabs>
            <w:rPr>
              <w:rFonts w:asciiTheme="minorHAnsi" w:eastAsiaTheme="minorEastAsia" w:hAnsiTheme="minorHAnsi"/>
              <w:noProof/>
              <w:sz w:val="22"/>
              <w:lang w:eastAsia="es-ES"/>
            </w:rPr>
          </w:pPr>
          <w:hyperlink w:anchor="_Toc507776365" w:history="1">
            <w:r w:rsidR="0008517C" w:rsidRPr="00B77D6F">
              <w:rPr>
                <w:rStyle w:val="Hipervnculo"/>
                <w:noProof/>
              </w:rPr>
              <w:t>1.2. Objetivos principales</w:t>
            </w:r>
            <w:r w:rsidR="0008517C">
              <w:rPr>
                <w:noProof/>
                <w:webHidden/>
              </w:rPr>
              <w:tab/>
            </w:r>
            <w:r w:rsidR="0008517C">
              <w:rPr>
                <w:noProof/>
                <w:webHidden/>
              </w:rPr>
              <w:fldChar w:fldCharType="begin"/>
            </w:r>
            <w:r w:rsidR="0008517C">
              <w:rPr>
                <w:noProof/>
                <w:webHidden/>
              </w:rPr>
              <w:instrText xml:space="preserve"> PAGEREF _Toc507776365 \h </w:instrText>
            </w:r>
            <w:r w:rsidR="0008517C">
              <w:rPr>
                <w:noProof/>
                <w:webHidden/>
              </w:rPr>
            </w:r>
            <w:r w:rsidR="0008517C">
              <w:rPr>
                <w:noProof/>
                <w:webHidden/>
              </w:rPr>
              <w:fldChar w:fldCharType="separate"/>
            </w:r>
            <w:r w:rsidR="0008517C">
              <w:rPr>
                <w:noProof/>
                <w:webHidden/>
              </w:rPr>
              <w:t>5</w:t>
            </w:r>
            <w:r w:rsidR="0008517C">
              <w:rPr>
                <w:noProof/>
                <w:webHidden/>
              </w:rPr>
              <w:fldChar w:fldCharType="end"/>
            </w:r>
          </w:hyperlink>
        </w:p>
        <w:p w:rsidR="0008517C" w:rsidRDefault="00AB207E">
          <w:pPr>
            <w:pStyle w:val="TDC3"/>
            <w:tabs>
              <w:tab w:val="right" w:leader="dot" w:pos="8494"/>
            </w:tabs>
            <w:rPr>
              <w:rFonts w:asciiTheme="minorHAnsi" w:eastAsiaTheme="minorEastAsia" w:hAnsiTheme="minorHAnsi"/>
              <w:noProof/>
              <w:sz w:val="22"/>
              <w:lang w:eastAsia="es-ES"/>
            </w:rPr>
          </w:pPr>
          <w:hyperlink w:anchor="_Toc507776366" w:history="1">
            <w:r w:rsidR="0008517C" w:rsidRPr="00B77D6F">
              <w:rPr>
                <w:rStyle w:val="Hipervnculo"/>
                <w:noProof/>
              </w:rPr>
              <w:t>1.2.1. Estudio inicial</w:t>
            </w:r>
            <w:r w:rsidR="0008517C">
              <w:rPr>
                <w:noProof/>
                <w:webHidden/>
              </w:rPr>
              <w:tab/>
            </w:r>
            <w:r w:rsidR="0008517C">
              <w:rPr>
                <w:noProof/>
                <w:webHidden/>
              </w:rPr>
              <w:fldChar w:fldCharType="begin"/>
            </w:r>
            <w:r w:rsidR="0008517C">
              <w:rPr>
                <w:noProof/>
                <w:webHidden/>
              </w:rPr>
              <w:instrText xml:space="preserve"> PAGEREF _Toc507776366 \h </w:instrText>
            </w:r>
            <w:r w:rsidR="0008517C">
              <w:rPr>
                <w:noProof/>
                <w:webHidden/>
              </w:rPr>
            </w:r>
            <w:r w:rsidR="0008517C">
              <w:rPr>
                <w:noProof/>
                <w:webHidden/>
              </w:rPr>
              <w:fldChar w:fldCharType="separate"/>
            </w:r>
            <w:r w:rsidR="0008517C">
              <w:rPr>
                <w:noProof/>
                <w:webHidden/>
              </w:rPr>
              <w:t>5</w:t>
            </w:r>
            <w:r w:rsidR="0008517C">
              <w:rPr>
                <w:noProof/>
                <w:webHidden/>
              </w:rPr>
              <w:fldChar w:fldCharType="end"/>
            </w:r>
          </w:hyperlink>
        </w:p>
        <w:p w:rsidR="0008517C" w:rsidRDefault="00AB207E">
          <w:pPr>
            <w:pStyle w:val="TDC3"/>
            <w:tabs>
              <w:tab w:val="right" w:leader="dot" w:pos="8494"/>
            </w:tabs>
            <w:rPr>
              <w:rFonts w:asciiTheme="minorHAnsi" w:eastAsiaTheme="minorEastAsia" w:hAnsiTheme="minorHAnsi"/>
              <w:noProof/>
              <w:sz w:val="22"/>
              <w:lang w:eastAsia="es-ES"/>
            </w:rPr>
          </w:pPr>
          <w:hyperlink w:anchor="_Toc507776367" w:history="1">
            <w:r w:rsidR="0008517C" w:rsidRPr="00B77D6F">
              <w:rPr>
                <w:rStyle w:val="Hipervnculo"/>
                <w:noProof/>
              </w:rPr>
              <w:t>1.2.2. Identificación de requisitos</w:t>
            </w:r>
            <w:r w:rsidR="0008517C">
              <w:rPr>
                <w:noProof/>
                <w:webHidden/>
              </w:rPr>
              <w:tab/>
            </w:r>
            <w:r w:rsidR="0008517C">
              <w:rPr>
                <w:noProof/>
                <w:webHidden/>
              </w:rPr>
              <w:fldChar w:fldCharType="begin"/>
            </w:r>
            <w:r w:rsidR="0008517C">
              <w:rPr>
                <w:noProof/>
                <w:webHidden/>
              </w:rPr>
              <w:instrText xml:space="preserve"> PAGEREF _Toc507776367 \h </w:instrText>
            </w:r>
            <w:r w:rsidR="0008517C">
              <w:rPr>
                <w:noProof/>
                <w:webHidden/>
              </w:rPr>
            </w:r>
            <w:r w:rsidR="0008517C">
              <w:rPr>
                <w:noProof/>
                <w:webHidden/>
              </w:rPr>
              <w:fldChar w:fldCharType="separate"/>
            </w:r>
            <w:r w:rsidR="0008517C">
              <w:rPr>
                <w:noProof/>
                <w:webHidden/>
              </w:rPr>
              <w:t>6</w:t>
            </w:r>
            <w:r w:rsidR="0008517C">
              <w:rPr>
                <w:noProof/>
                <w:webHidden/>
              </w:rPr>
              <w:fldChar w:fldCharType="end"/>
            </w:r>
          </w:hyperlink>
        </w:p>
        <w:p w:rsidR="0008517C" w:rsidRDefault="00AB207E">
          <w:pPr>
            <w:pStyle w:val="TDC3"/>
            <w:tabs>
              <w:tab w:val="right" w:leader="dot" w:pos="8494"/>
            </w:tabs>
            <w:rPr>
              <w:rFonts w:asciiTheme="minorHAnsi" w:eastAsiaTheme="minorEastAsia" w:hAnsiTheme="minorHAnsi"/>
              <w:noProof/>
              <w:sz w:val="22"/>
              <w:lang w:eastAsia="es-ES"/>
            </w:rPr>
          </w:pPr>
          <w:hyperlink w:anchor="_Toc507776368" w:history="1">
            <w:r w:rsidR="0008517C" w:rsidRPr="00B77D6F">
              <w:rPr>
                <w:rStyle w:val="Hipervnculo"/>
                <w:noProof/>
              </w:rPr>
              <w:t>1.2.3. Propuesta de solución</w:t>
            </w:r>
            <w:r w:rsidR="0008517C">
              <w:rPr>
                <w:noProof/>
                <w:webHidden/>
              </w:rPr>
              <w:tab/>
            </w:r>
            <w:r w:rsidR="0008517C">
              <w:rPr>
                <w:noProof/>
                <w:webHidden/>
              </w:rPr>
              <w:fldChar w:fldCharType="begin"/>
            </w:r>
            <w:r w:rsidR="0008517C">
              <w:rPr>
                <w:noProof/>
                <w:webHidden/>
              </w:rPr>
              <w:instrText xml:space="preserve"> PAGEREF _Toc507776368 \h </w:instrText>
            </w:r>
            <w:r w:rsidR="0008517C">
              <w:rPr>
                <w:noProof/>
                <w:webHidden/>
              </w:rPr>
            </w:r>
            <w:r w:rsidR="0008517C">
              <w:rPr>
                <w:noProof/>
                <w:webHidden/>
              </w:rPr>
              <w:fldChar w:fldCharType="separate"/>
            </w:r>
            <w:r w:rsidR="0008517C">
              <w:rPr>
                <w:noProof/>
                <w:webHidden/>
              </w:rPr>
              <w:t>6</w:t>
            </w:r>
            <w:r w:rsidR="0008517C">
              <w:rPr>
                <w:noProof/>
                <w:webHidden/>
              </w:rPr>
              <w:fldChar w:fldCharType="end"/>
            </w:r>
          </w:hyperlink>
        </w:p>
        <w:p w:rsidR="0008517C" w:rsidRDefault="00AB207E">
          <w:pPr>
            <w:pStyle w:val="TDC3"/>
            <w:tabs>
              <w:tab w:val="right" w:leader="dot" w:pos="8494"/>
            </w:tabs>
            <w:rPr>
              <w:rFonts w:asciiTheme="minorHAnsi" w:eastAsiaTheme="minorEastAsia" w:hAnsiTheme="minorHAnsi"/>
              <w:noProof/>
              <w:sz w:val="22"/>
              <w:lang w:eastAsia="es-ES"/>
            </w:rPr>
          </w:pPr>
          <w:hyperlink w:anchor="_Toc507776369" w:history="1">
            <w:r w:rsidR="0008517C" w:rsidRPr="00B77D6F">
              <w:rPr>
                <w:rStyle w:val="Hipervnculo"/>
                <w:noProof/>
              </w:rPr>
              <w:t>1.2.4. Validación de la solución</w:t>
            </w:r>
            <w:r w:rsidR="0008517C">
              <w:rPr>
                <w:noProof/>
                <w:webHidden/>
              </w:rPr>
              <w:tab/>
            </w:r>
            <w:r w:rsidR="0008517C">
              <w:rPr>
                <w:noProof/>
                <w:webHidden/>
              </w:rPr>
              <w:fldChar w:fldCharType="begin"/>
            </w:r>
            <w:r w:rsidR="0008517C">
              <w:rPr>
                <w:noProof/>
                <w:webHidden/>
              </w:rPr>
              <w:instrText xml:space="preserve"> PAGEREF _Toc507776369 \h </w:instrText>
            </w:r>
            <w:r w:rsidR="0008517C">
              <w:rPr>
                <w:noProof/>
                <w:webHidden/>
              </w:rPr>
            </w:r>
            <w:r w:rsidR="0008517C">
              <w:rPr>
                <w:noProof/>
                <w:webHidden/>
              </w:rPr>
              <w:fldChar w:fldCharType="separate"/>
            </w:r>
            <w:r w:rsidR="0008517C">
              <w:rPr>
                <w:noProof/>
                <w:webHidden/>
              </w:rPr>
              <w:t>6</w:t>
            </w:r>
            <w:r w:rsidR="0008517C">
              <w:rPr>
                <w:noProof/>
                <w:webHidden/>
              </w:rPr>
              <w:fldChar w:fldCharType="end"/>
            </w:r>
          </w:hyperlink>
        </w:p>
        <w:p w:rsidR="0008517C" w:rsidRDefault="00AB207E">
          <w:pPr>
            <w:pStyle w:val="TDC2"/>
            <w:tabs>
              <w:tab w:val="right" w:leader="dot" w:pos="8494"/>
            </w:tabs>
            <w:rPr>
              <w:rFonts w:asciiTheme="minorHAnsi" w:eastAsiaTheme="minorEastAsia" w:hAnsiTheme="minorHAnsi"/>
              <w:noProof/>
              <w:sz w:val="22"/>
              <w:lang w:eastAsia="es-ES"/>
            </w:rPr>
          </w:pPr>
          <w:hyperlink w:anchor="_Toc507776370" w:history="1">
            <w:r w:rsidR="0008517C" w:rsidRPr="00B77D6F">
              <w:rPr>
                <w:rStyle w:val="Hipervnculo"/>
                <w:noProof/>
              </w:rPr>
              <w:t>1.3. Miembros del grupo</w:t>
            </w:r>
            <w:r w:rsidR="0008517C">
              <w:rPr>
                <w:noProof/>
                <w:webHidden/>
              </w:rPr>
              <w:tab/>
            </w:r>
            <w:r w:rsidR="0008517C">
              <w:rPr>
                <w:noProof/>
                <w:webHidden/>
              </w:rPr>
              <w:fldChar w:fldCharType="begin"/>
            </w:r>
            <w:r w:rsidR="0008517C">
              <w:rPr>
                <w:noProof/>
                <w:webHidden/>
              </w:rPr>
              <w:instrText xml:space="preserve"> PAGEREF _Toc507776370 \h </w:instrText>
            </w:r>
            <w:r w:rsidR="0008517C">
              <w:rPr>
                <w:noProof/>
                <w:webHidden/>
              </w:rPr>
            </w:r>
            <w:r w:rsidR="0008517C">
              <w:rPr>
                <w:noProof/>
                <w:webHidden/>
              </w:rPr>
              <w:fldChar w:fldCharType="separate"/>
            </w:r>
            <w:r w:rsidR="0008517C">
              <w:rPr>
                <w:noProof/>
                <w:webHidden/>
              </w:rPr>
              <w:t>6</w:t>
            </w:r>
            <w:r w:rsidR="0008517C">
              <w:rPr>
                <w:noProof/>
                <w:webHidden/>
              </w:rPr>
              <w:fldChar w:fldCharType="end"/>
            </w:r>
          </w:hyperlink>
        </w:p>
        <w:p w:rsidR="0008517C" w:rsidRDefault="00AB207E">
          <w:pPr>
            <w:pStyle w:val="TDC1"/>
            <w:tabs>
              <w:tab w:val="right" w:leader="dot" w:pos="8494"/>
            </w:tabs>
            <w:rPr>
              <w:rFonts w:asciiTheme="minorHAnsi" w:eastAsiaTheme="minorEastAsia" w:hAnsiTheme="minorHAnsi"/>
              <w:noProof/>
              <w:sz w:val="22"/>
              <w:lang w:eastAsia="es-ES"/>
            </w:rPr>
          </w:pPr>
          <w:hyperlink w:anchor="_Toc507776371" w:history="1">
            <w:r w:rsidR="0008517C" w:rsidRPr="00B77D6F">
              <w:rPr>
                <w:rStyle w:val="Hipervnculo"/>
                <w:noProof/>
                <w14:scene3d>
                  <w14:camera w14:prst="orthographicFront"/>
                  <w14:lightRig w14:rig="threePt" w14:dir="t">
                    <w14:rot w14:lat="0" w14:lon="0" w14:rev="0"/>
                  </w14:lightRig>
                </w14:scene3d>
              </w:rPr>
              <w:t>2.</w:t>
            </w:r>
            <w:r w:rsidR="0008517C" w:rsidRPr="00B77D6F">
              <w:rPr>
                <w:rStyle w:val="Hipervnculo"/>
                <w:noProof/>
              </w:rPr>
              <w:t xml:space="preserve"> Situación actual y contexto</w:t>
            </w:r>
            <w:r w:rsidR="0008517C">
              <w:rPr>
                <w:noProof/>
                <w:webHidden/>
              </w:rPr>
              <w:tab/>
            </w:r>
            <w:r w:rsidR="0008517C">
              <w:rPr>
                <w:noProof/>
                <w:webHidden/>
              </w:rPr>
              <w:fldChar w:fldCharType="begin"/>
            </w:r>
            <w:r w:rsidR="0008517C">
              <w:rPr>
                <w:noProof/>
                <w:webHidden/>
              </w:rPr>
              <w:instrText xml:space="preserve"> PAGEREF _Toc507776371 \h </w:instrText>
            </w:r>
            <w:r w:rsidR="0008517C">
              <w:rPr>
                <w:noProof/>
                <w:webHidden/>
              </w:rPr>
            </w:r>
            <w:r w:rsidR="0008517C">
              <w:rPr>
                <w:noProof/>
                <w:webHidden/>
              </w:rPr>
              <w:fldChar w:fldCharType="separate"/>
            </w:r>
            <w:r w:rsidR="0008517C">
              <w:rPr>
                <w:noProof/>
                <w:webHidden/>
              </w:rPr>
              <w:t>7</w:t>
            </w:r>
            <w:r w:rsidR="0008517C">
              <w:rPr>
                <w:noProof/>
                <w:webHidden/>
              </w:rPr>
              <w:fldChar w:fldCharType="end"/>
            </w:r>
          </w:hyperlink>
        </w:p>
        <w:p w:rsidR="0008517C" w:rsidRDefault="00AB207E">
          <w:pPr>
            <w:pStyle w:val="TDC2"/>
            <w:tabs>
              <w:tab w:val="right" w:leader="dot" w:pos="8494"/>
            </w:tabs>
            <w:rPr>
              <w:rFonts w:asciiTheme="minorHAnsi" w:eastAsiaTheme="minorEastAsia" w:hAnsiTheme="minorHAnsi"/>
              <w:noProof/>
              <w:sz w:val="22"/>
              <w:lang w:eastAsia="es-ES"/>
            </w:rPr>
          </w:pPr>
          <w:hyperlink w:anchor="_Toc507776372" w:history="1">
            <w:r w:rsidR="0008517C" w:rsidRPr="00B77D6F">
              <w:rPr>
                <w:rStyle w:val="Hipervnculo"/>
                <w:noProof/>
              </w:rPr>
              <w:t>2.1. Estudio del problema</w:t>
            </w:r>
            <w:r w:rsidR="0008517C">
              <w:rPr>
                <w:noProof/>
                <w:webHidden/>
              </w:rPr>
              <w:tab/>
            </w:r>
            <w:r w:rsidR="0008517C">
              <w:rPr>
                <w:noProof/>
                <w:webHidden/>
              </w:rPr>
              <w:fldChar w:fldCharType="begin"/>
            </w:r>
            <w:r w:rsidR="0008517C">
              <w:rPr>
                <w:noProof/>
                <w:webHidden/>
              </w:rPr>
              <w:instrText xml:space="preserve"> PAGEREF _Toc507776372 \h </w:instrText>
            </w:r>
            <w:r w:rsidR="0008517C">
              <w:rPr>
                <w:noProof/>
                <w:webHidden/>
              </w:rPr>
            </w:r>
            <w:r w:rsidR="0008517C">
              <w:rPr>
                <w:noProof/>
                <w:webHidden/>
              </w:rPr>
              <w:fldChar w:fldCharType="separate"/>
            </w:r>
            <w:r w:rsidR="0008517C">
              <w:rPr>
                <w:noProof/>
                <w:webHidden/>
              </w:rPr>
              <w:t>7</w:t>
            </w:r>
            <w:r w:rsidR="0008517C">
              <w:rPr>
                <w:noProof/>
                <w:webHidden/>
              </w:rPr>
              <w:fldChar w:fldCharType="end"/>
            </w:r>
          </w:hyperlink>
        </w:p>
        <w:p w:rsidR="0008517C" w:rsidRDefault="00AB207E">
          <w:pPr>
            <w:pStyle w:val="TDC3"/>
            <w:tabs>
              <w:tab w:val="right" w:leader="dot" w:pos="8494"/>
            </w:tabs>
            <w:rPr>
              <w:rFonts w:asciiTheme="minorHAnsi" w:eastAsiaTheme="minorEastAsia" w:hAnsiTheme="minorHAnsi"/>
              <w:noProof/>
              <w:sz w:val="22"/>
              <w:lang w:eastAsia="es-ES"/>
            </w:rPr>
          </w:pPr>
          <w:hyperlink w:anchor="_Toc507776373" w:history="1">
            <w:r w:rsidR="0008517C" w:rsidRPr="00B77D6F">
              <w:rPr>
                <w:rStyle w:val="Hipervnculo"/>
                <w:noProof/>
              </w:rPr>
              <w:t>2.1.1. Encuestas a empleados</w:t>
            </w:r>
            <w:r w:rsidR="0008517C">
              <w:rPr>
                <w:noProof/>
                <w:webHidden/>
              </w:rPr>
              <w:tab/>
            </w:r>
            <w:r w:rsidR="0008517C">
              <w:rPr>
                <w:noProof/>
                <w:webHidden/>
              </w:rPr>
              <w:fldChar w:fldCharType="begin"/>
            </w:r>
            <w:r w:rsidR="0008517C">
              <w:rPr>
                <w:noProof/>
                <w:webHidden/>
              </w:rPr>
              <w:instrText xml:space="preserve"> PAGEREF _Toc507776373 \h </w:instrText>
            </w:r>
            <w:r w:rsidR="0008517C">
              <w:rPr>
                <w:noProof/>
                <w:webHidden/>
              </w:rPr>
            </w:r>
            <w:r w:rsidR="0008517C">
              <w:rPr>
                <w:noProof/>
                <w:webHidden/>
              </w:rPr>
              <w:fldChar w:fldCharType="separate"/>
            </w:r>
            <w:r w:rsidR="0008517C">
              <w:rPr>
                <w:noProof/>
                <w:webHidden/>
              </w:rPr>
              <w:t>7</w:t>
            </w:r>
            <w:r w:rsidR="0008517C">
              <w:rPr>
                <w:noProof/>
                <w:webHidden/>
              </w:rPr>
              <w:fldChar w:fldCharType="end"/>
            </w:r>
          </w:hyperlink>
        </w:p>
        <w:p w:rsidR="0008517C" w:rsidRDefault="00AB207E">
          <w:pPr>
            <w:pStyle w:val="TDC3"/>
            <w:tabs>
              <w:tab w:val="right" w:leader="dot" w:pos="8494"/>
            </w:tabs>
            <w:rPr>
              <w:rFonts w:asciiTheme="minorHAnsi" w:eastAsiaTheme="minorEastAsia" w:hAnsiTheme="minorHAnsi"/>
              <w:noProof/>
              <w:sz w:val="22"/>
              <w:lang w:eastAsia="es-ES"/>
            </w:rPr>
          </w:pPr>
          <w:hyperlink w:anchor="_Toc507776374" w:history="1">
            <w:r w:rsidR="0008517C" w:rsidRPr="00B77D6F">
              <w:rPr>
                <w:rStyle w:val="Hipervnculo"/>
                <w:noProof/>
              </w:rPr>
              <w:t>2.1.2. Cuestionarios a clientes</w:t>
            </w:r>
            <w:r w:rsidR="0008517C">
              <w:rPr>
                <w:noProof/>
                <w:webHidden/>
              </w:rPr>
              <w:tab/>
            </w:r>
            <w:r w:rsidR="0008517C">
              <w:rPr>
                <w:noProof/>
                <w:webHidden/>
              </w:rPr>
              <w:fldChar w:fldCharType="begin"/>
            </w:r>
            <w:r w:rsidR="0008517C">
              <w:rPr>
                <w:noProof/>
                <w:webHidden/>
              </w:rPr>
              <w:instrText xml:space="preserve"> PAGEREF _Toc507776374 \h </w:instrText>
            </w:r>
            <w:r w:rsidR="0008517C">
              <w:rPr>
                <w:noProof/>
                <w:webHidden/>
              </w:rPr>
            </w:r>
            <w:r w:rsidR="0008517C">
              <w:rPr>
                <w:noProof/>
                <w:webHidden/>
              </w:rPr>
              <w:fldChar w:fldCharType="separate"/>
            </w:r>
            <w:r w:rsidR="0008517C">
              <w:rPr>
                <w:noProof/>
                <w:webHidden/>
              </w:rPr>
              <w:t>7</w:t>
            </w:r>
            <w:r w:rsidR="0008517C">
              <w:rPr>
                <w:noProof/>
                <w:webHidden/>
              </w:rPr>
              <w:fldChar w:fldCharType="end"/>
            </w:r>
          </w:hyperlink>
        </w:p>
        <w:p w:rsidR="0008517C" w:rsidRDefault="00AB207E">
          <w:pPr>
            <w:pStyle w:val="TDC2"/>
            <w:tabs>
              <w:tab w:val="right" w:leader="dot" w:pos="8494"/>
            </w:tabs>
            <w:rPr>
              <w:rFonts w:asciiTheme="minorHAnsi" w:eastAsiaTheme="minorEastAsia" w:hAnsiTheme="minorHAnsi"/>
              <w:noProof/>
              <w:sz w:val="22"/>
              <w:lang w:eastAsia="es-ES"/>
            </w:rPr>
          </w:pPr>
          <w:hyperlink w:anchor="_Toc507776375" w:history="1">
            <w:r w:rsidR="0008517C" w:rsidRPr="00B77D6F">
              <w:rPr>
                <w:rStyle w:val="Hipervnculo"/>
                <w:noProof/>
              </w:rPr>
              <w:t>2.2. Estado del arte</w:t>
            </w:r>
            <w:r w:rsidR="0008517C">
              <w:rPr>
                <w:noProof/>
                <w:webHidden/>
              </w:rPr>
              <w:tab/>
            </w:r>
            <w:r w:rsidR="0008517C">
              <w:rPr>
                <w:noProof/>
                <w:webHidden/>
              </w:rPr>
              <w:fldChar w:fldCharType="begin"/>
            </w:r>
            <w:r w:rsidR="0008517C">
              <w:rPr>
                <w:noProof/>
                <w:webHidden/>
              </w:rPr>
              <w:instrText xml:space="preserve"> PAGEREF _Toc507776375 \h </w:instrText>
            </w:r>
            <w:r w:rsidR="0008517C">
              <w:rPr>
                <w:noProof/>
                <w:webHidden/>
              </w:rPr>
            </w:r>
            <w:r w:rsidR="0008517C">
              <w:rPr>
                <w:noProof/>
                <w:webHidden/>
              </w:rPr>
              <w:fldChar w:fldCharType="separate"/>
            </w:r>
            <w:r w:rsidR="0008517C">
              <w:rPr>
                <w:noProof/>
                <w:webHidden/>
              </w:rPr>
              <w:t>8</w:t>
            </w:r>
            <w:r w:rsidR="0008517C">
              <w:rPr>
                <w:noProof/>
                <w:webHidden/>
              </w:rPr>
              <w:fldChar w:fldCharType="end"/>
            </w:r>
          </w:hyperlink>
        </w:p>
        <w:p w:rsidR="0008517C" w:rsidRDefault="00AB207E">
          <w:pPr>
            <w:pStyle w:val="TDC2"/>
            <w:tabs>
              <w:tab w:val="right" w:leader="dot" w:pos="8494"/>
            </w:tabs>
            <w:rPr>
              <w:rFonts w:asciiTheme="minorHAnsi" w:eastAsiaTheme="minorEastAsia" w:hAnsiTheme="minorHAnsi"/>
              <w:noProof/>
              <w:sz w:val="22"/>
              <w:lang w:eastAsia="es-ES"/>
            </w:rPr>
          </w:pPr>
          <w:hyperlink w:anchor="_Toc507776376" w:history="1">
            <w:r w:rsidR="0008517C" w:rsidRPr="00B77D6F">
              <w:rPr>
                <w:rStyle w:val="Hipervnculo"/>
                <w:noProof/>
              </w:rPr>
              <w:t>2.3. Funcionalidades de nuestro sistema</w:t>
            </w:r>
            <w:r w:rsidR="0008517C">
              <w:rPr>
                <w:noProof/>
                <w:webHidden/>
              </w:rPr>
              <w:tab/>
            </w:r>
            <w:r w:rsidR="0008517C">
              <w:rPr>
                <w:noProof/>
                <w:webHidden/>
              </w:rPr>
              <w:fldChar w:fldCharType="begin"/>
            </w:r>
            <w:r w:rsidR="0008517C">
              <w:rPr>
                <w:noProof/>
                <w:webHidden/>
              </w:rPr>
              <w:instrText xml:space="preserve"> PAGEREF _Toc507776376 \h </w:instrText>
            </w:r>
            <w:r w:rsidR="0008517C">
              <w:rPr>
                <w:noProof/>
                <w:webHidden/>
              </w:rPr>
            </w:r>
            <w:r w:rsidR="0008517C">
              <w:rPr>
                <w:noProof/>
                <w:webHidden/>
              </w:rPr>
              <w:fldChar w:fldCharType="separate"/>
            </w:r>
            <w:r w:rsidR="0008517C">
              <w:rPr>
                <w:noProof/>
                <w:webHidden/>
              </w:rPr>
              <w:t>8</w:t>
            </w:r>
            <w:r w:rsidR="0008517C">
              <w:rPr>
                <w:noProof/>
                <w:webHidden/>
              </w:rPr>
              <w:fldChar w:fldCharType="end"/>
            </w:r>
          </w:hyperlink>
        </w:p>
        <w:p w:rsidR="0008517C" w:rsidRDefault="00AB207E">
          <w:pPr>
            <w:pStyle w:val="TDC1"/>
            <w:tabs>
              <w:tab w:val="right" w:leader="dot" w:pos="8494"/>
            </w:tabs>
            <w:rPr>
              <w:rFonts w:asciiTheme="minorHAnsi" w:eastAsiaTheme="minorEastAsia" w:hAnsiTheme="minorHAnsi"/>
              <w:noProof/>
              <w:sz w:val="22"/>
              <w:lang w:eastAsia="es-ES"/>
            </w:rPr>
          </w:pPr>
          <w:hyperlink w:anchor="_Toc507776377" w:history="1">
            <w:r w:rsidR="0008517C" w:rsidRPr="00B77D6F">
              <w:rPr>
                <w:rStyle w:val="Hipervnculo"/>
                <w:noProof/>
                <w14:scene3d>
                  <w14:camera w14:prst="orthographicFront"/>
                  <w14:lightRig w14:rig="threePt" w14:dir="t">
                    <w14:rot w14:lat="0" w14:lon="0" w14:rev="0"/>
                  </w14:lightRig>
                </w14:scene3d>
              </w:rPr>
              <w:t>3.</w:t>
            </w:r>
            <w:r w:rsidR="0008517C" w:rsidRPr="00B77D6F">
              <w:rPr>
                <w:rStyle w:val="Hipervnculo"/>
                <w:noProof/>
              </w:rPr>
              <w:t xml:space="preserve"> Referencias</w:t>
            </w:r>
            <w:r w:rsidR="0008517C">
              <w:rPr>
                <w:noProof/>
                <w:webHidden/>
              </w:rPr>
              <w:tab/>
            </w:r>
            <w:r w:rsidR="0008517C">
              <w:rPr>
                <w:noProof/>
                <w:webHidden/>
              </w:rPr>
              <w:fldChar w:fldCharType="begin"/>
            </w:r>
            <w:r w:rsidR="0008517C">
              <w:rPr>
                <w:noProof/>
                <w:webHidden/>
              </w:rPr>
              <w:instrText xml:space="preserve"> PAGEREF _Toc507776377 \h </w:instrText>
            </w:r>
            <w:r w:rsidR="0008517C">
              <w:rPr>
                <w:noProof/>
                <w:webHidden/>
              </w:rPr>
            </w:r>
            <w:r w:rsidR="0008517C">
              <w:rPr>
                <w:noProof/>
                <w:webHidden/>
              </w:rPr>
              <w:fldChar w:fldCharType="separate"/>
            </w:r>
            <w:r w:rsidR="0008517C">
              <w:rPr>
                <w:noProof/>
                <w:webHidden/>
              </w:rPr>
              <w:t>9</w:t>
            </w:r>
            <w:r w:rsidR="0008517C">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AB207E" w:rsidP="00F66EAC">
      <w:r>
        <w:fldChar w:fldCharType="begin"/>
      </w:r>
      <w:r>
        <w:instrText xml:space="preserve"> TOC \h \z \c "Tabla" </w:instrText>
      </w:r>
      <w:r>
        <w:fldChar w:fldCharType="separate"/>
      </w:r>
      <w:r w:rsidR="00C8752D">
        <w:rPr>
          <w:b/>
          <w:bCs/>
          <w:noProof/>
        </w:rPr>
        <w:t>No se encuentran elementos de tabla de ilustraciones.</w:t>
      </w:r>
      <w:r>
        <w:rPr>
          <w:b/>
          <w:bCs/>
          <w:noProof/>
        </w:rPr>
        <w:fldChar w:fldCharType="end"/>
      </w:r>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AB207E" w:rsidP="00E27F9C">
      <w:pPr>
        <w:sectPr w:rsidR="007901A6" w:rsidSect="006E7839">
          <w:headerReference w:type="first" r:id="rId11"/>
          <w:pgSz w:w="11906" w:h="16838"/>
          <w:pgMar w:top="1417" w:right="1701" w:bottom="1417" w:left="1701" w:header="708" w:footer="708" w:gutter="0"/>
          <w:cols w:space="708"/>
          <w:titlePg/>
          <w:docGrid w:linePitch="360"/>
        </w:sectPr>
      </w:pPr>
      <w:r>
        <w:fldChar w:fldCharType="begin"/>
      </w:r>
      <w:r>
        <w:instrText xml:space="preserve"> TOC \h \z \c "Ilustración" </w:instrText>
      </w:r>
      <w:r>
        <w:fldChar w:fldCharType="separate"/>
      </w:r>
      <w:r w:rsidR="00C8752D">
        <w:rPr>
          <w:b/>
          <w:bCs/>
          <w:noProof/>
        </w:rPr>
        <w:t>No se encuentran elementos de tabla de ilustraciones.</w:t>
      </w:r>
      <w:r>
        <w:rPr>
          <w:b/>
          <w:bCs/>
          <w:noProof/>
        </w:rPr>
        <w:fldChar w:fldCharType="end"/>
      </w:r>
    </w:p>
    <w:p w:rsidR="00F66EAC" w:rsidRPr="00D054B0" w:rsidRDefault="00252DD4" w:rsidP="00D054B0">
      <w:pPr>
        <w:pStyle w:val="Ttulo1"/>
      </w:pPr>
      <w:bookmarkStart w:id="1" w:name="_Toc507776363"/>
      <w:r>
        <w:lastRenderedPageBreak/>
        <w:t>Visión de conjunto</w:t>
      </w:r>
      <w:bookmarkEnd w:id="1"/>
    </w:p>
    <w:p w:rsidR="00AC7292" w:rsidRDefault="00AC7292" w:rsidP="00C8752D"/>
    <w:p w:rsidR="002519C0" w:rsidRDefault="002519C0" w:rsidP="00C8752D"/>
    <w:p w:rsidR="002519C0" w:rsidRDefault="002519C0" w:rsidP="00C8752D"/>
    <w:p w:rsidR="00B945D5" w:rsidRDefault="00B945D5" w:rsidP="00B945D5">
      <w:pPr>
        <w:pStyle w:val="Ttulo2"/>
      </w:pPr>
      <w:bookmarkStart w:id="2" w:name="_Toc507776364"/>
      <w:r>
        <w:t>Contexto</w:t>
      </w:r>
      <w:bookmarkEnd w:id="2"/>
    </w:p>
    <w:p w:rsidR="002519C0" w:rsidRDefault="002519C0" w:rsidP="002519C0">
      <w:r>
        <w:t xml:space="preserve">La empresa </w:t>
      </w:r>
      <w:proofErr w:type="spellStart"/>
      <w:r>
        <w:t>Primark</w:t>
      </w:r>
      <w:proofErr w:type="spellEnd"/>
      <w:r>
        <w:t xml:space="preserve">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proofErr w:type="spellStart"/>
      <w:r>
        <w:t>Primark</w:t>
      </w:r>
      <w:proofErr w:type="spellEnd"/>
      <w:r>
        <w:t xml:space="preserve">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3" w:name="_Toc507776365"/>
      <w:r>
        <w:t>Objetivos principales</w:t>
      </w:r>
      <w:bookmarkEnd w:id="3"/>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6D06F4">
      <w:pPr>
        <w:pStyle w:val="Prrafodelista"/>
        <w:numPr>
          <w:ilvl w:val="0"/>
          <w:numId w:val="98"/>
        </w:numPr>
      </w:pPr>
      <w:r>
        <w:t>Investigación de productos similares en el mercado.</w:t>
      </w:r>
    </w:p>
    <w:p w:rsidR="006D06F4" w:rsidRDefault="006D06F4" w:rsidP="006D06F4">
      <w:pPr>
        <w:pStyle w:val="Prrafodelista"/>
        <w:numPr>
          <w:ilvl w:val="0"/>
          <w:numId w:val="98"/>
        </w:numPr>
      </w:pPr>
      <w:r>
        <w:t>Definición de los nuevos requisitos del producto.</w:t>
      </w:r>
    </w:p>
    <w:p w:rsidR="006D06F4" w:rsidRDefault="006D06F4" w:rsidP="006D06F4">
      <w:pPr>
        <w:pStyle w:val="Prrafodelista"/>
        <w:numPr>
          <w:ilvl w:val="0"/>
          <w:numId w:val="98"/>
        </w:numPr>
      </w:pPr>
      <w:r>
        <w:t>Generación de un prototipo.</w:t>
      </w:r>
    </w:p>
    <w:p w:rsidR="006D06F4" w:rsidRDefault="006D06F4" w:rsidP="006D06F4">
      <w:pPr>
        <w:pStyle w:val="Prrafodelista"/>
        <w:numPr>
          <w:ilvl w:val="0"/>
          <w:numId w:val="98"/>
        </w:numPr>
      </w:pPr>
      <w:r>
        <w:t>Validación del prototipo por parte de los usuarios.</w:t>
      </w:r>
    </w:p>
    <w:p w:rsidR="00B26297" w:rsidRDefault="00B26297" w:rsidP="00C8752D"/>
    <w:p w:rsidR="00B26297" w:rsidRDefault="00B26297" w:rsidP="00B26297">
      <w:pPr>
        <w:pStyle w:val="Ttulo3"/>
      </w:pPr>
      <w:bookmarkStart w:id="4" w:name="_Toc507776366"/>
      <w:r>
        <w:t>Estudio inicial</w:t>
      </w:r>
      <w:bookmarkEnd w:id="4"/>
    </w:p>
    <w:p w:rsidR="00B26297" w:rsidRDefault="00B26297" w:rsidP="00C8752D">
      <w:r>
        <w:t>Realizar un estudio del contexto actual de la tienda, así como de los usuarios de esta. Inicialmente se cuenta con dos usuarios distinguibles:</w:t>
      </w:r>
    </w:p>
    <w:p w:rsidR="005C3580" w:rsidRDefault="005C3580" w:rsidP="006658AC">
      <w:pPr>
        <w:pStyle w:val="Prrafodelista"/>
        <w:numPr>
          <w:ilvl w:val="0"/>
          <w:numId w:val="96"/>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w:t>
      </w:r>
      <w:proofErr w:type="spellStart"/>
      <w:r w:rsidR="001710A1">
        <w:t>Primark</w:t>
      </w:r>
      <w:proofErr w:type="spellEnd"/>
      <w:r w:rsidR="001710A1">
        <w:t>, que tienen la necesidad de encontrar los productos que necesitan o que están buscando.</w:t>
      </w:r>
    </w:p>
    <w:p w:rsidR="0094033B" w:rsidRDefault="005C3580" w:rsidP="006658AC">
      <w:pPr>
        <w:pStyle w:val="Prrafodelista"/>
        <w:numPr>
          <w:ilvl w:val="0"/>
          <w:numId w:val="96"/>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5" w:name="_Toc507776367"/>
      <w:r>
        <w:lastRenderedPageBreak/>
        <w:t>Identificación de requisitos</w:t>
      </w:r>
      <w:bookmarkEnd w:id="5"/>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6" w:name="_Toc507776368"/>
      <w:r>
        <w:t>Propuesta de solución</w:t>
      </w:r>
      <w:bookmarkEnd w:id="6"/>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7" w:name="_Toc507776369"/>
      <w:r>
        <w:t>Validación de la solución</w:t>
      </w:r>
      <w:bookmarkEnd w:id="7"/>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8" w:name="_Toc507776370"/>
      <w:r>
        <w:t>Miembros del grupo</w:t>
      </w:r>
      <w:bookmarkEnd w:id="8"/>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AC7997">
      <w:pPr>
        <w:pStyle w:val="Prrafodelista"/>
        <w:numPr>
          <w:ilvl w:val="0"/>
          <w:numId w:val="97"/>
        </w:numPr>
      </w:pPr>
      <w:r>
        <w:t>David</w:t>
      </w:r>
      <w:r w:rsidR="00AC7997">
        <w:t xml:space="preserve"> Sánchez Pedroche</w:t>
      </w:r>
    </w:p>
    <w:p w:rsidR="00E551AB" w:rsidRDefault="00E551AB" w:rsidP="00AC7997">
      <w:pPr>
        <w:pStyle w:val="Prrafodelista"/>
        <w:numPr>
          <w:ilvl w:val="0"/>
          <w:numId w:val="97"/>
        </w:numPr>
      </w:pPr>
      <w:r>
        <w:t xml:space="preserve">Marcos </w:t>
      </w:r>
      <w:proofErr w:type="spellStart"/>
      <w:r>
        <w:t>Antolí</w:t>
      </w:r>
      <w:proofErr w:type="spellEnd"/>
      <w:r>
        <w:t xml:space="preserve"> González</w:t>
      </w:r>
    </w:p>
    <w:p w:rsidR="00E551AB" w:rsidRDefault="00E551AB" w:rsidP="00AC7997">
      <w:pPr>
        <w:pStyle w:val="Prrafodelista"/>
        <w:numPr>
          <w:ilvl w:val="0"/>
          <w:numId w:val="97"/>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9" w:name="_Toc507776371"/>
      <w:r>
        <w:lastRenderedPageBreak/>
        <w:t>Situación actual y contexto</w:t>
      </w:r>
      <w:bookmarkEnd w:id="9"/>
    </w:p>
    <w:p w:rsidR="00CA16B8" w:rsidRDefault="00CA16B8" w:rsidP="00CA16B8">
      <w:proofErr w:type="spellStart"/>
      <w:r>
        <w:t>efwef</w:t>
      </w:r>
      <w:proofErr w:type="spellEnd"/>
    </w:p>
    <w:p w:rsidR="00CA16B8" w:rsidRDefault="00CA16B8" w:rsidP="00CA16B8"/>
    <w:p w:rsidR="00CA16B8" w:rsidRDefault="00CA16B8" w:rsidP="00CA16B8">
      <w:pPr>
        <w:pStyle w:val="Ttulo2"/>
      </w:pPr>
      <w:bookmarkStart w:id="10" w:name="_Toc507776372"/>
      <w:r>
        <w:t>Estudio del problema</w:t>
      </w:r>
      <w:bookmarkEnd w:id="10"/>
    </w:p>
    <w:p w:rsidR="007F2AA5" w:rsidRPr="003D2B24" w:rsidRDefault="00CA16B8" w:rsidP="00CA16B8">
      <w:pPr>
        <w:rPr>
          <w:color w:val="FF0000"/>
        </w:rPr>
      </w:pPr>
      <w:r w:rsidRPr="003D2B24">
        <w:rPr>
          <w:color w:val="FF0000"/>
        </w:rPr>
        <w:t>Definir los métodos de extracción de conocimiento de los usuarios.</w:t>
      </w:r>
    </w:p>
    <w:p w:rsidR="007F2AA5" w:rsidRPr="003D2B24" w:rsidRDefault="007F2AA5" w:rsidP="00CA16B8">
      <w:pPr>
        <w:rPr>
          <w:color w:val="FF0000"/>
        </w:rPr>
      </w:pPr>
      <w:r w:rsidRPr="003D2B24">
        <w:rPr>
          <w:color w:val="FF0000"/>
        </w:rPr>
        <w:t xml:space="preserve">Explicar </w:t>
      </w:r>
      <w:proofErr w:type="spellStart"/>
      <w:r w:rsidRPr="003D2B24">
        <w:rPr>
          <w:color w:val="FF0000"/>
        </w:rPr>
        <w:t>el porque</w:t>
      </w:r>
      <w:proofErr w:type="spellEnd"/>
      <w:r w:rsidRPr="003D2B24">
        <w:rPr>
          <w:color w:val="FF0000"/>
        </w:rPr>
        <w:t xml:space="preserve"> usar estos métodos y no otros.</w:t>
      </w:r>
    </w:p>
    <w:p w:rsidR="007F2AA5" w:rsidRPr="003D2B24" w:rsidRDefault="0008517C" w:rsidP="00CA16B8">
      <w:pPr>
        <w:rPr>
          <w:color w:val="FF0000"/>
        </w:rPr>
      </w:pPr>
      <w:r w:rsidRPr="003D2B24">
        <w:rPr>
          <w:color w:val="FF0000"/>
        </w:rPr>
        <w:t>Explicar</w:t>
      </w:r>
      <w:r w:rsidR="007F2AA5" w:rsidRPr="003D2B24">
        <w:rPr>
          <w:color w:val="FF0000"/>
        </w:rPr>
        <w:t xml:space="preserve"> qué queremos conseguir con estos métodos. </w:t>
      </w:r>
    </w:p>
    <w:p w:rsidR="007F2AA5" w:rsidRDefault="007F2AA5" w:rsidP="00CA16B8"/>
    <w:p w:rsidR="00CA16B8" w:rsidRDefault="002E46A4" w:rsidP="002E46A4">
      <w:pPr>
        <w:pStyle w:val="Ttulo3"/>
      </w:pPr>
      <w:bookmarkStart w:id="11" w:name="_Toc507776373"/>
      <w:r>
        <w:t>Encuestas a empleados</w:t>
      </w:r>
      <w:bookmarkEnd w:id="11"/>
    </w:p>
    <w:p w:rsidR="007F2AA5" w:rsidRPr="007F2AA5" w:rsidRDefault="007F2AA5" w:rsidP="007F2AA5"/>
    <w:p w:rsidR="002E46A4" w:rsidRDefault="007F2AA5" w:rsidP="007F2AA5">
      <w:pPr>
        <w:pStyle w:val="Ttulo4"/>
      </w:pPr>
      <w:r>
        <w:t>Planteamiento / Objetivos</w:t>
      </w:r>
    </w:p>
    <w:p w:rsidR="007F2AA5" w:rsidRDefault="007F2AA5" w:rsidP="002E46A4">
      <w:r>
        <w:t xml:space="preserve">Porque lo hemos hecho </w:t>
      </w:r>
      <w:r w:rsidR="0008517C">
        <w:t>así</w:t>
      </w:r>
      <w:r>
        <w:t xml:space="preserve"> y no asa</w:t>
      </w:r>
    </w:p>
    <w:p w:rsidR="0008517C" w:rsidRDefault="0008517C" w:rsidP="002E46A4"/>
    <w:p w:rsidR="007F2AA5" w:rsidRDefault="007F2AA5" w:rsidP="007F2AA5">
      <w:pPr>
        <w:pStyle w:val="Ttulo4"/>
      </w:pPr>
      <w:r>
        <w:t>Las preguntas</w:t>
      </w:r>
    </w:p>
    <w:p w:rsidR="007F2AA5" w:rsidRDefault="007F2AA5" w:rsidP="007F2AA5"/>
    <w:p w:rsidR="007F2AA5" w:rsidRDefault="007F2AA5" w:rsidP="007F2AA5">
      <w:pPr>
        <w:pStyle w:val="Ttulo4"/>
      </w:pPr>
      <w:r>
        <w:t>Las respuestas</w:t>
      </w:r>
    </w:p>
    <w:p w:rsidR="007F2AA5" w:rsidRDefault="007F2AA5"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Pr="002E46A4" w:rsidRDefault="007F2AA5" w:rsidP="002E46A4"/>
    <w:p w:rsidR="002E46A4" w:rsidRDefault="002E46A4" w:rsidP="002E46A4">
      <w:pPr>
        <w:pStyle w:val="Ttulo3"/>
      </w:pPr>
      <w:bookmarkStart w:id="12" w:name="_Toc507776374"/>
      <w:r>
        <w:t>Cuestionarios a clientes</w:t>
      </w:r>
      <w:bookmarkEnd w:id="12"/>
    </w:p>
    <w:p w:rsidR="007F2AA5" w:rsidRDefault="007F2AA5" w:rsidP="007F2AA5">
      <w:pPr>
        <w:pStyle w:val="Ttulo4"/>
      </w:pPr>
      <w:r>
        <w:t>Planteamiento / Objetivos</w:t>
      </w:r>
    </w:p>
    <w:p w:rsidR="007F2AA5" w:rsidRDefault="003D2B24" w:rsidP="007F2AA5">
      <w:r>
        <w:t xml:space="preserve">Hemos decidido </w:t>
      </w:r>
      <w:r w:rsidR="00002EB9">
        <w:t>obtener conocimiento de los clientes mediante un cuestionario al ser un elemento con más capacidad de distribución, pudiendo ser distribuido a una mayor cantidad de personas.</w:t>
      </w:r>
    </w:p>
    <w:p w:rsidR="00002EB9" w:rsidRDefault="00002EB9" w:rsidP="007F2AA5">
      <w:r>
        <w:t>Para una mayor distribución hemos utilizado la aplicación de “Google”, orientada a la creación de encuestas “</w:t>
      </w:r>
      <w:r w:rsidRPr="00002EB9">
        <w:rPr>
          <w:color w:val="FF0000"/>
        </w:rPr>
        <w:t xml:space="preserve">Google </w:t>
      </w:r>
      <w:proofErr w:type="spellStart"/>
      <w:r w:rsidRPr="00002EB9">
        <w:rPr>
          <w:color w:val="FF0000"/>
        </w:rPr>
        <w:t>Forms</w:t>
      </w:r>
      <w:proofErr w:type="spellEnd"/>
      <w:r>
        <w:t>”.</w:t>
      </w:r>
    </w:p>
    <w:p w:rsidR="00002EB9" w:rsidRDefault="00002EB9" w:rsidP="007F2AA5">
      <w:r>
        <w:t>En concreto gracias a las capacidades de comunicación de las que disponemos hoy en día no solo se lo hemos pasado a los conocidos más cercanos que pudieran considerarse clientes de tiendas de ropa, también hemos utilizado un foro para distribuirlo al mayor número de personas posibles.</w:t>
      </w:r>
    </w:p>
    <w:p w:rsidR="007F2AA5" w:rsidRDefault="007F2AA5" w:rsidP="007F2AA5">
      <w:pPr>
        <w:pStyle w:val="Ttulo4"/>
      </w:pPr>
      <w:r>
        <w:lastRenderedPageBreak/>
        <w:t>Las preguntas</w:t>
      </w:r>
    </w:p>
    <w:p w:rsidR="007F2AA5" w:rsidRDefault="007F2AA5" w:rsidP="007F2AA5"/>
    <w:p w:rsidR="007F2AA5" w:rsidRDefault="007F2AA5" w:rsidP="007F2AA5">
      <w:pPr>
        <w:pStyle w:val="Ttulo4"/>
      </w:pPr>
      <w:r>
        <w:t>Las respuestas</w:t>
      </w:r>
    </w:p>
    <w:p w:rsidR="007F2AA5" w:rsidRDefault="00315075" w:rsidP="007F2AA5">
      <w:r>
        <w:t>Es impor</w:t>
      </w:r>
      <w:r w:rsidR="00D3783B">
        <w:t xml:space="preserve">tante indicar que como el formulario se ha puesto en un foro hay respuestas “troll”, que se realizan en el mismo, las cuales que no aportan </w:t>
      </w:r>
      <w:r w:rsidR="00DD6328">
        <w:t>información</w:t>
      </w:r>
      <w:r w:rsidR="00D3783B">
        <w:t xml:space="preserve"> de </w:t>
      </w:r>
      <w:r w:rsidR="00D35A63">
        <w:t>interés</w:t>
      </w:r>
      <w:r w:rsidR="00567549">
        <w:t xml:space="preserve"> e incluso llegan a aportar desinformación</w:t>
      </w:r>
      <w:r w:rsidR="00D3783B">
        <w:t>.</w:t>
      </w:r>
      <w:r w:rsidR="00567549">
        <w:t xml:space="preserve"> Esto hace que sea realizar un proceso de limpiado de los datos obtenidos de las respuestas al formulario.</w:t>
      </w:r>
    </w:p>
    <w:p w:rsidR="007F2AA5" w:rsidRPr="007F2AA5" w:rsidRDefault="007F2AA5" w:rsidP="007F2AA5">
      <w:pPr>
        <w:pStyle w:val="Ttulo4"/>
      </w:pPr>
      <w:r>
        <w:t>Conclusiones</w:t>
      </w:r>
    </w:p>
    <w:p w:rsidR="007F2AA5" w:rsidRDefault="007F2AA5" w:rsidP="002E46A4"/>
    <w:p w:rsidR="00CA16B8" w:rsidRDefault="00CA16B8" w:rsidP="00CA16B8">
      <w:pPr>
        <w:pStyle w:val="Ttulo2"/>
      </w:pPr>
      <w:bookmarkStart w:id="13" w:name="_Toc507776375"/>
      <w:r>
        <w:t>Estado de</w:t>
      </w:r>
      <w:r w:rsidR="002B7FC8">
        <w:t xml:space="preserve"> </w:t>
      </w:r>
      <w:r>
        <w:t>l</w:t>
      </w:r>
      <w:r w:rsidR="002B7FC8">
        <w:t>a</w:t>
      </w:r>
      <w:r>
        <w:t xml:space="preserve"> </w:t>
      </w:r>
      <w:bookmarkEnd w:id="13"/>
      <w:r w:rsidR="002B7FC8">
        <w:t>cuestión</w:t>
      </w:r>
    </w:p>
    <w:p w:rsidR="009C4707" w:rsidRDefault="009C4707" w:rsidP="00CA16B8">
      <w:r>
        <w:t>Respecto a los sistemas que puedan ser similares a nuestra tienda interactiva tenemos tres categorías claramente diferenciadas las tiendas físicas, las tiendas online y otras tiendas interactivas.</w:t>
      </w:r>
    </w:p>
    <w:p w:rsidR="009C4707" w:rsidRDefault="009C4707" w:rsidP="00CA16B8">
      <w:r>
        <w:t>Las dos primeras son un producto en el que se realizaría un proceso igual al nuestro (un cliente compra ropa y un vendedor la vende/prepara) aunque tendrán sus diferencias implantadas por nosotros mediante el propio sistema interactivo a desarrollar.</w:t>
      </w:r>
    </w:p>
    <w:p w:rsidR="009C4707" w:rsidRDefault="009C4707" w:rsidP="00CA16B8">
      <w:r>
        <w:t xml:space="preserve">Por otro lado, las tiendas interactivas que ya existen también realizan ese proceso de </w:t>
      </w:r>
      <w:proofErr w:type="gramStart"/>
      <w:r>
        <w:t>compra-venta</w:t>
      </w:r>
      <w:proofErr w:type="gramEnd"/>
      <w:r>
        <w:t xml:space="preserve"> pero le añaden un valor propio por la interactividad que realicen, siendo esta muy distinta entre las distintas tiendas al ser cada una prácticamente una implantación única.</w:t>
      </w:r>
    </w:p>
    <w:p w:rsidR="009C4707" w:rsidRDefault="009C4707" w:rsidP="00CA16B8"/>
    <w:p w:rsidR="009C4707" w:rsidRDefault="009C4707" w:rsidP="009C4707">
      <w:pPr>
        <w:pStyle w:val="Ttulo3"/>
      </w:pPr>
      <w:r>
        <w:t>Tiendas físicas</w:t>
      </w:r>
    </w:p>
    <w:p w:rsidR="00CF3650" w:rsidRDefault="00CF3650" w:rsidP="00CA16B8">
      <w:r>
        <w:t>La mayor similitud que tendremos con la tienda física es que nuestra tienda interactiva va a estar situada en una tienda física, es decir el sistema interactivo a desarrollar estará pensado para utilizarse dentro de una tienda física.</w:t>
      </w:r>
    </w:p>
    <w:p w:rsidR="00CF3650" w:rsidRDefault="00CF3650" w:rsidP="00CA16B8">
      <w:r>
        <w:t>Siendo nuestro producto, algo que aporte valor a una tienda física.</w:t>
      </w:r>
    </w:p>
    <w:p w:rsidR="009C4707" w:rsidRDefault="009C4707" w:rsidP="009C4707">
      <w:pPr>
        <w:pStyle w:val="Ttulo3"/>
      </w:pPr>
      <w:r>
        <w:t xml:space="preserve">Tiendas </w:t>
      </w:r>
      <w:r>
        <w:t>online</w:t>
      </w:r>
    </w:p>
    <w:p w:rsidR="009C4707" w:rsidRDefault="00CF3650" w:rsidP="009C4707">
      <w:r>
        <w:t>Con las tiendas online la similitud es algo distinta, al ser nuestro producto interactivo algo a utilizar desde un smartphone por parte de los compradores de la tienda tendrá características similares a cualquier aplicación o página web de compra online.</w:t>
      </w:r>
    </w:p>
    <w:p w:rsidR="00CF3650" w:rsidRDefault="00CF3650" w:rsidP="009C4707">
      <w:r>
        <w:t>Además, las tiendas online disponen de almacenes con trabajadores que tienen que realizar la preparación de productos, los sistemas utilizados por los trabajadores también pueden tener puntos en común con los propuestos para los vendedores de nuestra tienda interactiva.</w:t>
      </w:r>
    </w:p>
    <w:p w:rsidR="009C4707" w:rsidRDefault="009C4707" w:rsidP="009C4707">
      <w:pPr>
        <w:pStyle w:val="Ttulo3"/>
      </w:pPr>
      <w:r>
        <w:lastRenderedPageBreak/>
        <w:t xml:space="preserve">Tiendas </w:t>
      </w:r>
      <w:r>
        <w:t>interactivas</w:t>
      </w:r>
    </w:p>
    <w:p w:rsidR="009C4707" w:rsidRDefault="009C4707" w:rsidP="009C4707">
      <w:r>
        <w:t>En este apartado vamos a poner algunos de los modelos de tienda interactiva que nos han parecido más interesantes.</w:t>
      </w:r>
      <w:r w:rsidR="00AD70F7">
        <w:t xml:space="preserve"> </w:t>
      </w:r>
    </w:p>
    <w:p w:rsidR="00AD70F7" w:rsidRDefault="00AD70F7" w:rsidP="009C4707">
      <w:r>
        <w:rPr>
          <w:color w:val="FF0000"/>
        </w:rPr>
        <w:t>BASADO TODO EN LOS ENLACES DEL GOOGLE DOCS</w:t>
      </w:r>
    </w:p>
    <w:p w:rsidR="00CF3650" w:rsidRDefault="00CF3650" w:rsidP="00CF3650">
      <w:pPr>
        <w:pStyle w:val="Ttulo4"/>
      </w:pPr>
      <w:r>
        <w:t>Pantalla interactiva</w:t>
      </w:r>
    </w:p>
    <w:p w:rsidR="00CF3650" w:rsidRDefault="000864CB" w:rsidP="00CF3650">
      <w:r>
        <w:t xml:space="preserve">En este conjunto queremos introducir la solución de interactividad que se da </w:t>
      </w:r>
      <w:r w:rsidR="004E6A29">
        <w:t>más</w:t>
      </w:r>
      <w:r>
        <w:t xml:space="preserve"> comúnmente en las tiendas, </w:t>
      </w:r>
      <w:r w:rsidR="004E6A29">
        <w:t>esta consiste una pantalla de gran tamaño que los usuarios pueden tocar para acceder a distintas funcionalidades o información.</w:t>
      </w:r>
    </w:p>
    <w:p w:rsidR="004E6A29" w:rsidRDefault="004E6A29" w:rsidP="00CF3650">
      <w:r>
        <w:t>Dentro de esta</w:t>
      </w:r>
      <w:r w:rsidR="00D3368B">
        <w:t xml:space="preserve"> categoría podemos encontrar dos elementos basados en la misma idea, pero que se implementan de un modo algo distinto y tienen una funcionalidad más específica.</w:t>
      </w:r>
    </w:p>
    <w:p w:rsidR="00CF3650" w:rsidRDefault="00CF3650" w:rsidP="00CF3650">
      <w:pPr>
        <w:pStyle w:val="Ttulo5"/>
      </w:pPr>
      <w:r>
        <w:t>Escaparate interactivo</w:t>
      </w:r>
    </w:p>
    <w:p w:rsidR="00CF3650" w:rsidRDefault="00D3368B" w:rsidP="00CF3650">
      <w:r>
        <w:t>En esta implementación la pantalla se encuentra en el exterior de la tienda y tiene una funcionalidad de reclamo en lugar de solo aportar información a los clientes, de este modo esta pantalla suele mostrar elementos o funcionar de modo que atraiga a clientes al interior de la tienda.</w:t>
      </w:r>
    </w:p>
    <w:p w:rsidR="00CF3650" w:rsidRPr="00CF3650" w:rsidRDefault="00CF3650" w:rsidP="00CF3650">
      <w:pPr>
        <w:pStyle w:val="Ttulo5"/>
      </w:pPr>
      <w:r>
        <w:t>Probador interactivo</w:t>
      </w:r>
    </w:p>
    <w:p w:rsidR="00F92D73" w:rsidRDefault="00D3368B" w:rsidP="009C4707">
      <w:r>
        <w:t xml:space="preserve">En esta implementación la pantalla utiliza técnicas </w:t>
      </w:r>
      <w:r w:rsidR="000257EC">
        <w:t>de inteligencia artificial para superponer sobre el usuario las distintas prendas de ropa que ofrece la tienda, de este modo el usuario puede observar cómo le quedaría la correspondiente prenda.</w:t>
      </w:r>
    </w:p>
    <w:p w:rsidR="000257EC" w:rsidRDefault="000257EC" w:rsidP="009C4707">
      <w:r>
        <w:t xml:space="preserve">Esta implementación sustituye en parte a los probadores normales de una tienda, aunque no del todo al no poder mostrarte cómo te queda realmente una </w:t>
      </w:r>
      <w:r w:rsidR="00E56B1D">
        <w:t>talla (</w:t>
      </w:r>
      <w:r>
        <w:t>cosa que solo puedes saber seguro probándote la ropa directamente).</w:t>
      </w:r>
    </w:p>
    <w:p w:rsidR="002534BE" w:rsidRDefault="002534BE" w:rsidP="002534BE">
      <w:pPr>
        <w:pStyle w:val="Ttulo4"/>
      </w:pPr>
      <w:r>
        <w:t>Información en tu smartphone</w:t>
      </w:r>
    </w:p>
    <w:p w:rsidR="002534BE" w:rsidRDefault="00AD70F7" w:rsidP="002534BE">
      <w:pPr>
        <w:rPr>
          <w:color w:val="FF0000"/>
        </w:rPr>
      </w:pPr>
      <w:r w:rsidRPr="00AD70F7">
        <w:rPr>
          <w:color w:val="FF0000"/>
        </w:rPr>
        <w:t xml:space="preserve">Dado que nuestra idea es que el sistema interactivo a implementar se utilice mediante un smartphone este sistema será uno de los que podríamos considerar </w:t>
      </w:r>
      <w:proofErr w:type="spellStart"/>
      <w:r w:rsidRPr="00AD70F7">
        <w:rPr>
          <w:color w:val="FF0000"/>
        </w:rPr>
        <w:t>mas</w:t>
      </w:r>
      <w:proofErr w:type="spellEnd"/>
      <w:r w:rsidRPr="00AD70F7">
        <w:rPr>
          <w:color w:val="FF0000"/>
        </w:rPr>
        <w:t xml:space="preserve"> similares</w:t>
      </w:r>
    </w:p>
    <w:p w:rsidR="00AD70F7" w:rsidRDefault="00AD70F7" w:rsidP="002534BE">
      <w:pPr>
        <w:rPr>
          <w:color w:val="FF0000"/>
        </w:rPr>
      </w:pPr>
    </w:p>
    <w:p w:rsidR="00AD70F7" w:rsidRPr="00AD70F7" w:rsidRDefault="00AD70F7" w:rsidP="002534BE">
      <w:pPr>
        <w:rPr>
          <w:color w:val="FF0000"/>
        </w:rPr>
      </w:pPr>
      <w:proofErr w:type="gramStart"/>
      <w:r>
        <w:rPr>
          <w:color w:val="FF0000"/>
        </w:rPr>
        <w:t>NO SE SI DEJAR ESTO PORQUE SE PARECE DEMASIAO???</w:t>
      </w:r>
      <w:proofErr w:type="gramEnd"/>
    </w:p>
    <w:p w:rsidR="00E56B1D" w:rsidRDefault="00E56B1D" w:rsidP="00E56B1D">
      <w:pPr>
        <w:pStyle w:val="Ttulo4"/>
      </w:pPr>
      <w:r>
        <w:t>Sistemas de ayuda a trabajadores</w:t>
      </w:r>
    </w:p>
    <w:p w:rsidR="006461B0" w:rsidRPr="00AD70F7" w:rsidRDefault="006461B0" w:rsidP="006461B0">
      <w:pPr>
        <w:rPr>
          <w:color w:val="FF0000"/>
        </w:rPr>
      </w:pPr>
      <w:proofErr w:type="gramStart"/>
      <w:r>
        <w:rPr>
          <w:color w:val="FF0000"/>
        </w:rPr>
        <w:t>NO SE SI DEJAR ESTO PORQUE SE PARECE DEMASIAO???</w:t>
      </w:r>
      <w:proofErr w:type="gramEnd"/>
    </w:p>
    <w:p w:rsidR="009C4707" w:rsidRDefault="00F92D73" w:rsidP="00F92D73">
      <w:pPr>
        <w:pStyle w:val="Ttulo3"/>
      </w:pPr>
      <w:bookmarkStart w:id="14" w:name="_GoBack"/>
      <w:bookmarkEnd w:id="14"/>
      <w:r>
        <w:t>Comparación de sistemas similares</w:t>
      </w:r>
    </w:p>
    <w:p w:rsidR="00F92D73" w:rsidRPr="00F92D73" w:rsidRDefault="00F92D73" w:rsidP="00F92D73"/>
    <w:tbl>
      <w:tblPr>
        <w:tblStyle w:val="Tabladecuadrcula5oscura-nfasis11"/>
        <w:tblW w:w="0" w:type="auto"/>
        <w:tblLook w:val="04A0" w:firstRow="1" w:lastRow="0" w:firstColumn="1" w:lastColumn="0" w:noHBand="0" w:noVBand="1"/>
      </w:tblPr>
      <w:tblGrid>
        <w:gridCol w:w="1696"/>
        <w:gridCol w:w="3966"/>
        <w:gridCol w:w="2832"/>
      </w:tblGrid>
      <w:tr w:rsidR="00F92D73" w:rsidTr="00F92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tc>
        <w:tc>
          <w:tcPr>
            <w:tcW w:w="3966" w:type="dxa"/>
          </w:tcPr>
          <w:p w:rsidR="00F92D73" w:rsidRDefault="00F92D73" w:rsidP="00F92D73">
            <w:pPr>
              <w:cnfStyle w:val="100000000000" w:firstRow="1" w:lastRow="0" w:firstColumn="0" w:lastColumn="0" w:oddVBand="0" w:evenVBand="0" w:oddHBand="0" w:evenHBand="0" w:firstRowFirstColumn="0" w:firstRowLastColumn="0" w:lastRowFirstColumn="0" w:lastRowLastColumn="0"/>
            </w:pPr>
            <w:r>
              <w:t>Puntos fuertes</w:t>
            </w:r>
          </w:p>
        </w:tc>
        <w:tc>
          <w:tcPr>
            <w:tcW w:w="2832" w:type="dxa"/>
          </w:tcPr>
          <w:p w:rsidR="00F92D73" w:rsidRDefault="00F92D73" w:rsidP="00F92D73">
            <w:pPr>
              <w:cnfStyle w:val="100000000000" w:firstRow="1" w:lastRow="0" w:firstColumn="0" w:lastColumn="0" w:oddVBand="0" w:evenVBand="0" w:oddHBand="0" w:evenHBand="0" w:firstRowFirstColumn="0" w:firstRowLastColumn="0" w:lastRowFirstColumn="0" w:lastRowLastColumn="0"/>
            </w:pPr>
            <w:r>
              <w:t>Puntos débiles</w:t>
            </w:r>
          </w:p>
        </w:tc>
      </w:tr>
      <w:tr w:rsidR="00F92D73" w:rsidTr="00F92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r>
              <w:lastRenderedPageBreak/>
              <w:t>Tienda física</w:t>
            </w:r>
          </w:p>
        </w:tc>
        <w:tc>
          <w:tcPr>
            <w:tcW w:w="3966"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r>
              <w:t>Venta directa (tengo el producto nada más comprarlo)</w:t>
            </w:r>
          </w:p>
          <w:p w:rsidR="00F92D73" w:rsidRDefault="00F92D73" w:rsidP="00F92D73">
            <w:pPr>
              <w:cnfStyle w:val="000000100000" w:firstRow="0" w:lastRow="0" w:firstColumn="0" w:lastColumn="0" w:oddVBand="0" w:evenVBand="0" w:oddHBand="1" w:evenHBand="0" w:firstRowFirstColumn="0" w:firstRowLastColumn="0" w:lastRowFirstColumn="0" w:lastRowLastColumn="0"/>
            </w:pPr>
            <w:r>
              <w:t>Capacidad de probar el producto</w:t>
            </w:r>
          </w:p>
        </w:tc>
        <w:tc>
          <w:tcPr>
            <w:tcW w:w="2832"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r>
              <w:t>Necesidad de transporte</w:t>
            </w:r>
          </w:p>
          <w:p w:rsidR="00F92D73" w:rsidRDefault="00F92D73" w:rsidP="00F92D73">
            <w:pPr>
              <w:cnfStyle w:val="000000100000" w:firstRow="0" w:lastRow="0" w:firstColumn="0" w:lastColumn="0" w:oddVBand="0" w:evenVBand="0" w:oddHBand="1" w:evenHBand="0" w:firstRowFirstColumn="0" w:firstRowLastColumn="0" w:lastRowFirstColumn="0" w:lastRowLastColumn="0"/>
            </w:pPr>
            <w:r>
              <w:t>Muchos productos pueden ser difíciles de llevar</w:t>
            </w:r>
          </w:p>
          <w:p w:rsidR="00F92D73" w:rsidRDefault="00F92D73" w:rsidP="00F92D73">
            <w:pPr>
              <w:cnfStyle w:val="000000100000" w:firstRow="0" w:lastRow="0" w:firstColumn="0" w:lastColumn="0" w:oddVBand="0" w:evenVBand="0" w:oddHBand="1" w:evenHBand="0" w:firstRowFirstColumn="0" w:firstRowLastColumn="0" w:lastRowFirstColumn="0" w:lastRowLastColumn="0"/>
            </w:pPr>
            <w:r>
              <w:t>Posible desinformación</w:t>
            </w:r>
          </w:p>
        </w:tc>
      </w:tr>
      <w:tr w:rsidR="00F92D73" w:rsidTr="00F92D73">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r>
              <w:t>Tienda online</w:t>
            </w:r>
          </w:p>
        </w:tc>
        <w:tc>
          <w:tcPr>
            <w:tcW w:w="3966" w:type="dxa"/>
          </w:tcPr>
          <w:p w:rsidR="00F92D73" w:rsidRDefault="00F92D73" w:rsidP="00F92D73">
            <w:pPr>
              <w:cnfStyle w:val="000000000000" w:firstRow="0" w:lastRow="0" w:firstColumn="0" w:lastColumn="0" w:oddVBand="0" w:evenVBand="0" w:oddHBand="0" w:evenHBand="0" w:firstRowFirstColumn="0" w:firstRowLastColumn="0" w:lastRowFirstColumn="0" w:lastRowLastColumn="0"/>
            </w:pPr>
            <w:r>
              <w:t>Comodidad</w:t>
            </w:r>
          </w:p>
          <w:p w:rsidR="00F92D73" w:rsidRDefault="00F92D73" w:rsidP="00F92D73">
            <w:pPr>
              <w:cnfStyle w:val="000000000000" w:firstRow="0" w:lastRow="0" w:firstColumn="0" w:lastColumn="0" w:oddVBand="0" w:evenVBand="0" w:oddHBand="0" w:evenHBand="0" w:firstRowFirstColumn="0" w:firstRowLastColumn="0" w:lastRowFirstColumn="0" w:lastRowLastColumn="0"/>
            </w:pPr>
            <w:r>
              <w:t>Información sobre lo que tienen y como lo tienen (las tallas, colores…), aunque son cosas que no ves en directo (no ves el color exacto, si esa es tu talla…)</w:t>
            </w:r>
          </w:p>
        </w:tc>
        <w:tc>
          <w:tcPr>
            <w:tcW w:w="2832" w:type="dxa"/>
          </w:tcPr>
          <w:p w:rsidR="00F92D73" w:rsidRDefault="00F92D73" w:rsidP="00F92D73">
            <w:pPr>
              <w:cnfStyle w:val="000000000000" w:firstRow="0" w:lastRow="0" w:firstColumn="0" w:lastColumn="0" w:oddVBand="0" w:evenVBand="0" w:oddHBand="0" w:evenHBand="0" w:firstRowFirstColumn="0" w:firstRowLastColumn="0" w:lastRowFirstColumn="0" w:lastRowLastColumn="0"/>
            </w:pPr>
          </w:p>
        </w:tc>
      </w:tr>
      <w:tr w:rsidR="00F92D73" w:rsidTr="00F92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92D73" w:rsidRDefault="00F92D73" w:rsidP="00F92D73"/>
        </w:tc>
        <w:tc>
          <w:tcPr>
            <w:tcW w:w="3966"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p>
        </w:tc>
        <w:tc>
          <w:tcPr>
            <w:tcW w:w="2832" w:type="dxa"/>
          </w:tcPr>
          <w:p w:rsidR="00F92D73" w:rsidRDefault="00F92D73" w:rsidP="00F92D73">
            <w:pPr>
              <w:cnfStyle w:val="000000100000" w:firstRow="0" w:lastRow="0" w:firstColumn="0" w:lastColumn="0" w:oddVBand="0" w:evenVBand="0" w:oddHBand="1" w:evenHBand="0" w:firstRowFirstColumn="0" w:firstRowLastColumn="0" w:lastRowFirstColumn="0" w:lastRowLastColumn="0"/>
            </w:pPr>
          </w:p>
        </w:tc>
      </w:tr>
    </w:tbl>
    <w:p w:rsidR="00E17B39" w:rsidRDefault="00E17B39" w:rsidP="00CA16B8"/>
    <w:p w:rsidR="00E17B39" w:rsidRDefault="00E17B39" w:rsidP="00CA16B8"/>
    <w:p w:rsidR="00AD6B93" w:rsidRDefault="00AD6B93" w:rsidP="00AD6B93">
      <w:pPr>
        <w:pStyle w:val="Ttulo2"/>
      </w:pPr>
      <w:bookmarkStart w:id="15" w:name="_Toc507776376"/>
      <w:r>
        <w:t>Funcionalidades de nuestro sistema</w:t>
      </w:r>
      <w:bookmarkEnd w:id="15"/>
    </w:p>
    <w:p w:rsidR="00C8752D" w:rsidRDefault="00AD6B93" w:rsidP="00AD6B93">
      <w:proofErr w:type="gramStart"/>
      <w:r>
        <w:t>Con lo anterior (sistemas similares + necesidades de usuarios), definir las funcionalidades de nuestro sistema</w:t>
      </w:r>
      <w:r w:rsidR="0008517C">
        <w:t xml:space="preserve"> y BUENAS PRÁCTICAS!!!</w:t>
      </w:r>
      <w:proofErr w:type="gramEnd"/>
      <w:r w:rsidR="00C8752D">
        <w:br w:type="page"/>
      </w:r>
    </w:p>
    <w:p w:rsidR="00C30334" w:rsidRDefault="00C30334" w:rsidP="00C30334"/>
    <w:bookmarkStart w:id="16" w:name="_Toc507776377"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6"/>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07E" w:rsidRDefault="00AB207E" w:rsidP="007901A6">
      <w:pPr>
        <w:spacing w:after="0" w:line="240" w:lineRule="auto"/>
      </w:pPr>
      <w:r>
        <w:separator/>
      </w:r>
    </w:p>
  </w:endnote>
  <w:endnote w:type="continuationSeparator" w:id="0">
    <w:p w:rsidR="00AB207E" w:rsidRDefault="00AB207E"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0" locked="0" layoutInCell="1" allowOverlap="1" wp14:anchorId="5DCF7B43" wp14:editId="7BB89845">
                  <wp:simplePos x="0" y="0"/>
                  <wp:positionH relativeFrom="column">
                    <wp:posOffset>5187315</wp:posOffset>
                  </wp:positionH>
                  <wp:positionV relativeFrom="paragraph">
                    <wp:posOffset>20320</wp:posOffset>
                  </wp:positionV>
                  <wp:extent cx="1350010" cy="601200"/>
                  <wp:effectExtent l="0" t="0" r="2540" b="8890"/>
                  <wp:wrapNone/>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601200"/>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6461B0" w:rsidRPr="006461B0">
                                <w:rPr>
                                  <w:b/>
                                  <w:bCs/>
                                  <w:i/>
                                  <w:iCs/>
                                  <w:noProof/>
                                  <w:color w:val="FFFFFF" w:themeColor="background1"/>
                                  <w:sz w:val="36"/>
                                  <w:szCs w:val="36"/>
                                </w:rPr>
                                <w:t>11</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30" type="#_x0000_t202" style="position:absolute;left:0;text-align:left;margin-left:408.45pt;margin-top:1.6pt;width:106.3pt;height: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" fillcolor="#000779" stroked="f">
                  <v:textbox inset="4.32pt,0,4.32pt,0">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6461B0" w:rsidRPr="006461B0">
                          <w:rPr>
                            <w:b/>
                            <w:bCs/>
                            <w:i/>
                            <w:iCs/>
                            <w:noProof/>
                            <w:color w:val="FFFFFF" w:themeColor="background1"/>
                            <w:sz w:val="36"/>
                            <w:szCs w:val="36"/>
                          </w:rPr>
                          <w:t>11</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07E" w:rsidRDefault="00AB207E" w:rsidP="007901A6">
      <w:pPr>
        <w:spacing w:after="0" w:line="240" w:lineRule="auto"/>
      </w:pPr>
      <w:r>
        <w:separator/>
      </w:r>
    </w:p>
  </w:footnote>
  <w:footnote w:type="continuationSeparator" w:id="0">
    <w:p w:rsidR="00AB207E" w:rsidRDefault="00AB207E"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9"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A9"/>
    <w:multiLevelType w:val="hybridMultilevel"/>
    <w:tmpl w:val="ECE00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4F6EF6"/>
    <w:multiLevelType w:val="hybridMultilevel"/>
    <w:tmpl w:val="5D5602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0A5ADE"/>
    <w:multiLevelType w:val="hybridMultilevel"/>
    <w:tmpl w:val="11D0A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562A20"/>
    <w:multiLevelType w:val="hybridMultilevel"/>
    <w:tmpl w:val="BFC6C4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725551"/>
    <w:multiLevelType w:val="multilevel"/>
    <w:tmpl w:val="74DCA9E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772204"/>
    <w:multiLevelType w:val="multilevel"/>
    <w:tmpl w:val="2486A28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D13FB"/>
    <w:multiLevelType w:val="multilevel"/>
    <w:tmpl w:val="AFC2364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5BD60B5"/>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8167073"/>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065B68"/>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CA097B"/>
    <w:multiLevelType w:val="hybridMultilevel"/>
    <w:tmpl w:val="D1CC1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EA56B6"/>
    <w:multiLevelType w:val="hybridMultilevel"/>
    <w:tmpl w:val="0D3E43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16280A"/>
    <w:multiLevelType w:val="hybridMultilevel"/>
    <w:tmpl w:val="4FD05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0E6441B4"/>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EFD2CED"/>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FD8116B"/>
    <w:multiLevelType w:val="hybridMultilevel"/>
    <w:tmpl w:val="F6E4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1D6412"/>
    <w:multiLevelType w:val="hybridMultilevel"/>
    <w:tmpl w:val="8362A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CE4F5F"/>
    <w:multiLevelType w:val="hybridMultilevel"/>
    <w:tmpl w:val="6218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3E566FD"/>
    <w:multiLevelType w:val="hybridMultilevel"/>
    <w:tmpl w:val="CBBCA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4397C18"/>
    <w:multiLevelType w:val="multilevel"/>
    <w:tmpl w:val="AC5CE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44C5C6D"/>
    <w:multiLevelType w:val="multilevel"/>
    <w:tmpl w:val="3574F84A"/>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48601C7"/>
    <w:multiLevelType w:val="hybridMultilevel"/>
    <w:tmpl w:val="ADD416B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4" w15:restartNumberingAfterBreak="0">
    <w:nsid w:val="14A6537E"/>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518734E"/>
    <w:multiLevelType w:val="hybridMultilevel"/>
    <w:tmpl w:val="9CF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5DC60B1"/>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63761E3"/>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6851C78"/>
    <w:multiLevelType w:val="multilevel"/>
    <w:tmpl w:val="5538D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7222A24"/>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17D45556"/>
    <w:multiLevelType w:val="multilevel"/>
    <w:tmpl w:val="4C549E3E"/>
    <w:lvl w:ilvl="0">
      <w:start w:val="1"/>
      <w:numFmt w:val="decimal"/>
      <w:lvlText w:val="%1."/>
      <w:lvlJc w:val="left"/>
      <w:pPr>
        <w:ind w:left="720" w:hanging="360"/>
      </w:pPr>
      <w:rPr>
        <w:rFonts w:hint="default"/>
      </w:rPr>
    </w:lvl>
    <w:lvl w:ilvl="1">
      <w:start w:val="3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90215A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ADF1236"/>
    <w:multiLevelType w:val="multilevel"/>
    <w:tmpl w:val="7BB07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F68169F"/>
    <w:multiLevelType w:val="multilevel"/>
    <w:tmpl w:val="12DC03A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16A19F7"/>
    <w:multiLevelType w:val="hybridMultilevel"/>
    <w:tmpl w:val="BD28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16C6E29"/>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24D95706"/>
    <w:multiLevelType w:val="multilevel"/>
    <w:tmpl w:val="51A82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7482D59"/>
    <w:multiLevelType w:val="hybridMultilevel"/>
    <w:tmpl w:val="B1B0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85F0566"/>
    <w:multiLevelType w:val="hybridMultilevel"/>
    <w:tmpl w:val="AB86B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991A3A"/>
    <w:multiLevelType w:val="hybridMultilevel"/>
    <w:tmpl w:val="B3CC0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9B072D8"/>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2A1943D1"/>
    <w:multiLevelType w:val="hybridMultilevel"/>
    <w:tmpl w:val="C916D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D457B74"/>
    <w:multiLevelType w:val="hybridMultilevel"/>
    <w:tmpl w:val="BBB4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D5E276C"/>
    <w:multiLevelType w:val="hybridMultilevel"/>
    <w:tmpl w:val="E3B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06A0DC2"/>
    <w:multiLevelType w:val="hybridMultilevel"/>
    <w:tmpl w:val="E72E9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321763DC"/>
    <w:multiLevelType w:val="hybridMultilevel"/>
    <w:tmpl w:val="66DE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4891FB1"/>
    <w:multiLevelType w:val="multilevel"/>
    <w:tmpl w:val="7730D2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5F23F56"/>
    <w:multiLevelType w:val="hybridMultilevel"/>
    <w:tmpl w:val="E16EE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6BC033D"/>
    <w:multiLevelType w:val="multilevel"/>
    <w:tmpl w:val="6FDCDF4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0" w15:restartNumberingAfterBreak="0">
    <w:nsid w:val="3BFE2E97"/>
    <w:multiLevelType w:val="hybridMultilevel"/>
    <w:tmpl w:val="4A7CC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FC0794B"/>
    <w:multiLevelType w:val="hybridMultilevel"/>
    <w:tmpl w:val="C47A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16F042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42920B18"/>
    <w:multiLevelType w:val="hybridMultilevel"/>
    <w:tmpl w:val="819EF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4966388"/>
    <w:multiLevelType w:val="multilevel"/>
    <w:tmpl w:val="89726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48064403"/>
    <w:multiLevelType w:val="hybridMultilevel"/>
    <w:tmpl w:val="BD481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9C600AE"/>
    <w:multiLevelType w:val="multilevel"/>
    <w:tmpl w:val="75DA8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4B9B4123"/>
    <w:multiLevelType w:val="hybridMultilevel"/>
    <w:tmpl w:val="EFF2C28A"/>
    <w:lvl w:ilvl="0" w:tplc="0C0A0001">
      <w:start w:val="1"/>
      <w:numFmt w:val="bullet"/>
      <w:lvlText w:val=""/>
      <w:lvlJc w:val="left"/>
      <w:pPr>
        <w:ind w:left="720" w:hanging="360"/>
      </w:pPr>
      <w:rPr>
        <w:rFonts w:ascii="Symbol" w:hAnsi="Symbol" w:hint="default"/>
        <w:b w:val="0"/>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D8C44C7"/>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4DA87CAD"/>
    <w:multiLevelType w:val="hybridMultilevel"/>
    <w:tmpl w:val="A0C4E6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0B5635C"/>
    <w:multiLevelType w:val="hybridMultilevel"/>
    <w:tmpl w:val="0CCA1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0B90323"/>
    <w:multiLevelType w:val="hybridMultilevel"/>
    <w:tmpl w:val="E4C600DA"/>
    <w:lvl w:ilvl="0" w:tplc="08480EF2">
      <w:start w:val="1"/>
      <w:numFmt w:val="bullet"/>
      <w:lvlText w:val=""/>
      <w:lvlJc w:val="left"/>
      <w:pPr>
        <w:ind w:left="720" w:hanging="360"/>
      </w:pPr>
      <w:rPr>
        <w:rFonts w:ascii="Symbol" w:hAnsi="Symbol"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27C325B"/>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6DC6DCD"/>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4" w15:restartNumberingAfterBreak="0">
    <w:nsid w:val="589F167C"/>
    <w:multiLevelType w:val="hybridMultilevel"/>
    <w:tmpl w:val="BFD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3222B8"/>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965302C"/>
    <w:multiLevelType w:val="hybridMultilevel"/>
    <w:tmpl w:val="660EB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ADA32AA"/>
    <w:multiLevelType w:val="hybridMultilevel"/>
    <w:tmpl w:val="C00C1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B2C66C6"/>
    <w:multiLevelType w:val="hybridMultilevel"/>
    <w:tmpl w:val="F56A8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B661F79"/>
    <w:multiLevelType w:val="hybridMultilevel"/>
    <w:tmpl w:val="3612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CE63982"/>
    <w:multiLevelType w:val="multilevel"/>
    <w:tmpl w:val="BD1A3E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E664AAF"/>
    <w:multiLevelType w:val="hybridMultilevel"/>
    <w:tmpl w:val="9CB6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E761393"/>
    <w:multiLevelType w:val="hybridMultilevel"/>
    <w:tmpl w:val="2F6A6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06143DD"/>
    <w:multiLevelType w:val="hybridMultilevel"/>
    <w:tmpl w:val="651E8C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1925CF4"/>
    <w:multiLevelType w:val="hybridMultilevel"/>
    <w:tmpl w:val="8B1C2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19B3C3B"/>
    <w:multiLevelType w:val="hybridMultilevel"/>
    <w:tmpl w:val="C548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26F17F0"/>
    <w:multiLevelType w:val="multilevel"/>
    <w:tmpl w:val="549AF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630157BD"/>
    <w:multiLevelType w:val="multilevel"/>
    <w:tmpl w:val="ECC0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6A17ACF"/>
    <w:multiLevelType w:val="hybridMultilevel"/>
    <w:tmpl w:val="CCBE32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0" w15:restartNumberingAfterBreak="0">
    <w:nsid w:val="68944456"/>
    <w:multiLevelType w:val="hybridMultilevel"/>
    <w:tmpl w:val="9C3E7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8D7427F"/>
    <w:multiLevelType w:val="hybridMultilevel"/>
    <w:tmpl w:val="3CFAA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98D18BE"/>
    <w:multiLevelType w:val="hybridMultilevel"/>
    <w:tmpl w:val="C52E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A0E6079"/>
    <w:multiLevelType w:val="hybridMultilevel"/>
    <w:tmpl w:val="B7F8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A877E6F"/>
    <w:multiLevelType w:val="hybridMultilevel"/>
    <w:tmpl w:val="5BD0D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DDD7B95"/>
    <w:multiLevelType w:val="multilevel"/>
    <w:tmpl w:val="AE78E89A"/>
    <w:lvl w:ilvl="0">
      <w:start w:val="1"/>
      <w:numFmt w:val="decimal"/>
      <w:lvlText w:val="%1."/>
      <w:lvlJc w:val="left"/>
      <w:pPr>
        <w:ind w:left="1080" w:hanging="360"/>
      </w:p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6" w15:restartNumberingAfterBreak="0">
    <w:nsid w:val="6E521A01"/>
    <w:multiLevelType w:val="hybridMultilevel"/>
    <w:tmpl w:val="AB1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1324F1D"/>
    <w:multiLevelType w:val="hybridMultilevel"/>
    <w:tmpl w:val="8320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3A13B8E"/>
    <w:multiLevelType w:val="hybridMultilevel"/>
    <w:tmpl w:val="0442D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45F373D"/>
    <w:multiLevelType w:val="hybridMultilevel"/>
    <w:tmpl w:val="B24E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5CF50DA"/>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67C31BE"/>
    <w:multiLevelType w:val="hybridMultilevel"/>
    <w:tmpl w:val="06F0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7345297"/>
    <w:multiLevelType w:val="hybridMultilevel"/>
    <w:tmpl w:val="F9B66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3" w15:restartNumberingAfterBreak="0">
    <w:nsid w:val="78E52C4C"/>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7A13067F"/>
    <w:multiLevelType w:val="hybridMultilevel"/>
    <w:tmpl w:val="BD285B7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5" w15:restartNumberingAfterBreak="0">
    <w:nsid w:val="7BFD5B15"/>
    <w:multiLevelType w:val="hybridMultilevel"/>
    <w:tmpl w:val="000A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C5510F1"/>
    <w:multiLevelType w:val="hybridMultilevel"/>
    <w:tmpl w:val="38849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1"/>
  </w:num>
  <w:num w:numId="2">
    <w:abstractNumId w:val="47"/>
  </w:num>
  <w:num w:numId="3">
    <w:abstractNumId w:val="49"/>
  </w:num>
  <w:num w:numId="4">
    <w:abstractNumId w:val="4"/>
  </w:num>
  <w:num w:numId="5">
    <w:abstractNumId w:val="80"/>
  </w:num>
  <w:num w:numId="6">
    <w:abstractNumId w:val="60"/>
  </w:num>
  <w:num w:numId="7">
    <w:abstractNumId w:val="18"/>
  </w:num>
  <w:num w:numId="8">
    <w:abstractNumId w:val="94"/>
  </w:num>
  <w:num w:numId="9">
    <w:abstractNumId w:val="53"/>
  </w:num>
  <w:num w:numId="10">
    <w:abstractNumId w:val="84"/>
  </w:num>
  <w:num w:numId="11">
    <w:abstractNumId w:val="89"/>
  </w:num>
  <w:num w:numId="12">
    <w:abstractNumId w:val="38"/>
  </w:num>
  <w:num w:numId="13">
    <w:abstractNumId w:val="59"/>
  </w:num>
  <w:num w:numId="14">
    <w:abstractNumId w:val="69"/>
  </w:num>
  <w:num w:numId="15">
    <w:abstractNumId w:val="25"/>
  </w:num>
  <w:num w:numId="16">
    <w:abstractNumId w:val="11"/>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75"/>
  </w:num>
  <w:num w:numId="20">
    <w:abstractNumId w:val="12"/>
  </w:num>
  <w:num w:numId="21">
    <w:abstractNumId w:val="57"/>
  </w:num>
  <w:num w:numId="22">
    <w:abstractNumId w:val="64"/>
  </w:num>
  <w:num w:numId="23">
    <w:abstractNumId w:val="51"/>
  </w:num>
  <w:num w:numId="24">
    <w:abstractNumId w:val="6"/>
  </w:num>
  <w:num w:numId="25">
    <w:abstractNumId w:val="46"/>
  </w:num>
  <w:num w:numId="26">
    <w:abstractNumId w:val="85"/>
  </w:num>
  <w:num w:numId="27">
    <w:abstractNumId w:val="67"/>
  </w:num>
  <w:num w:numId="28">
    <w:abstractNumId w:val="42"/>
  </w:num>
  <w:num w:numId="29">
    <w:abstractNumId w:val="50"/>
  </w:num>
  <w:num w:numId="30">
    <w:abstractNumId w:val="76"/>
  </w:num>
  <w:num w:numId="31">
    <w:abstractNumId w:val="23"/>
  </w:num>
  <w:num w:numId="32">
    <w:abstractNumId w:val="45"/>
  </w:num>
  <w:num w:numId="33">
    <w:abstractNumId w:val="36"/>
  </w:num>
  <w:num w:numId="34">
    <w:abstractNumId w:val="78"/>
  </w:num>
  <w:num w:numId="35">
    <w:abstractNumId w:val="7"/>
  </w:num>
  <w:num w:numId="36">
    <w:abstractNumId w:val="40"/>
  </w:num>
  <w:num w:numId="37">
    <w:abstractNumId w:val="43"/>
  </w:num>
  <w:num w:numId="38">
    <w:abstractNumId w:val="26"/>
  </w:num>
  <w:num w:numId="39">
    <w:abstractNumId w:val="22"/>
  </w:num>
  <w:num w:numId="40">
    <w:abstractNumId w:val="33"/>
  </w:num>
  <w:num w:numId="41">
    <w:abstractNumId w:val="3"/>
  </w:num>
  <w:num w:numId="42">
    <w:abstractNumId w:val="14"/>
  </w:num>
  <w:num w:numId="43">
    <w:abstractNumId w:val="28"/>
  </w:num>
  <w:num w:numId="44">
    <w:abstractNumId w:val="63"/>
  </w:num>
  <w:num w:numId="45">
    <w:abstractNumId w:val="81"/>
  </w:num>
  <w:num w:numId="46">
    <w:abstractNumId w:val="30"/>
  </w:num>
  <w:num w:numId="47">
    <w:abstractNumId w:val="56"/>
  </w:num>
  <w:num w:numId="48">
    <w:abstractNumId w:val="21"/>
  </w:num>
  <w:num w:numId="49">
    <w:abstractNumId w:val="77"/>
  </w:num>
  <w:num w:numId="50">
    <w:abstractNumId w:val="32"/>
  </w:num>
  <w:num w:numId="51">
    <w:abstractNumId w:val="54"/>
  </w:num>
  <w:num w:numId="52">
    <w:abstractNumId w:val="48"/>
  </w:num>
  <w:num w:numId="53">
    <w:abstractNumId w:val="29"/>
  </w:num>
  <w:num w:numId="54">
    <w:abstractNumId w:val="5"/>
  </w:num>
  <w:num w:numId="55">
    <w:abstractNumId w:val="65"/>
  </w:num>
  <w:num w:numId="56">
    <w:abstractNumId w:val="24"/>
  </w:num>
  <w:num w:numId="57">
    <w:abstractNumId w:val="87"/>
  </w:num>
  <w:num w:numId="58">
    <w:abstractNumId w:val="83"/>
  </w:num>
  <w:num w:numId="59">
    <w:abstractNumId w:val="95"/>
  </w:num>
  <w:num w:numId="60">
    <w:abstractNumId w:val="66"/>
  </w:num>
  <w:num w:numId="61">
    <w:abstractNumId w:val="86"/>
  </w:num>
  <w:num w:numId="62">
    <w:abstractNumId w:val="82"/>
  </w:num>
  <w:num w:numId="63">
    <w:abstractNumId w:val="68"/>
  </w:num>
  <w:num w:numId="64">
    <w:abstractNumId w:val="37"/>
  </w:num>
  <w:num w:numId="65">
    <w:abstractNumId w:val="72"/>
  </w:num>
  <w:num w:numId="66">
    <w:abstractNumId w:val="0"/>
  </w:num>
  <w:num w:numId="67">
    <w:abstractNumId w:val="71"/>
  </w:num>
  <w:num w:numId="68">
    <w:abstractNumId w:val="52"/>
  </w:num>
  <w:num w:numId="69">
    <w:abstractNumId w:val="8"/>
  </w:num>
  <w:num w:numId="70">
    <w:abstractNumId w:val="62"/>
  </w:num>
  <w:num w:numId="71">
    <w:abstractNumId w:val="90"/>
  </w:num>
  <w:num w:numId="72">
    <w:abstractNumId w:val="93"/>
  </w:num>
  <w:num w:numId="73">
    <w:abstractNumId w:val="15"/>
  </w:num>
  <w:num w:numId="74">
    <w:abstractNumId w:val="9"/>
  </w:num>
  <w:num w:numId="75">
    <w:abstractNumId w:val="35"/>
  </w:num>
  <w:num w:numId="76">
    <w:abstractNumId w:val="31"/>
  </w:num>
  <w:num w:numId="77">
    <w:abstractNumId w:val="27"/>
  </w:num>
  <w:num w:numId="78">
    <w:abstractNumId w:val="58"/>
  </w:num>
  <w:num w:numId="79">
    <w:abstractNumId w:val="10"/>
  </w:num>
  <w:num w:numId="80">
    <w:abstractNumId w:val="73"/>
  </w:num>
  <w:num w:numId="81">
    <w:abstractNumId w:val="41"/>
  </w:num>
  <w:num w:numId="82">
    <w:abstractNumId w:val="96"/>
  </w:num>
  <w:num w:numId="83">
    <w:abstractNumId w:val="44"/>
  </w:num>
  <w:num w:numId="84">
    <w:abstractNumId w:val="88"/>
  </w:num>
  <w:num w:numId="85">
    <w:abstractNumId w:val="16"/>
  </w:num>
  <w:num w:numId="86">
    <w:abstractNumId w:val="61"/>
  </w:num>
  <w:num w:numId="87">
    <w:abstractNumId w:val="1"/>
  </w:num>
  <w:num w:numId="88">
    <w:abstractNumId w:val="74"/>
  </w:num>
  <w:num w:numId="89">
    <w:abstractNumId w:val="34"/>
  </w:num>
  <w:num w:numId="90">
    <w:abstractNumId w:val="55"/>
  </w:num>
  <w:num w:numId="91">
    <w:abstractNumId w:val="92"/>
  </w:num>
  <w:num w:numId="92">
    <w:abstractNumId w:val="13"/>
  </w:num>
  <w:num w:numId="93">
    <w:abstractNumId w:val="79"/>
  </w:num>
  <w:num w:numId="94">
    <w:abstractNumId w:val="20"/>
  </w:num>
  <w:num w:numId="95">
    <w:abstractNumId w:val="17"/>
  </w:num>
  <w:num w:numId="96">
    <w:abstractNumId w:val="19"/>
  </w:num>
  <w:num w:numId="97">
    <w:abstractNumId w:val="70"/>
  </w:num>
  <w:num w:numId="98">
    <w:abstractNumId w:val="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4"/>
    <w:rsid w:val="00001473"/>
    <w:rsid w:val="00002EB9"/>
    <w:rsid w:val="00005F27"/>
    <w:rsid w:val="00006908"/>
    <w:rsid w:val="00007D66"/>
    <w:rsid w:val="00010941"/>
    <w:rsid w:val="0001344A"/>
    <w:rsid w:val="000136BD"/>
    <w:rsid w:val="00014642"/>
    <w:rsid w:val="00015FCD"/>
    <w:rsid w:val="00016431"/>
    <w:rsid w:val="000176D8"/>
    <w:rsid w:val="00020267"/>
    <w:rsid w:val="00022741"/>
    <w:rsid w:val="00023E26"/>
    <w:rsid w:val="000257EC"/>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517C"/>
    <w:rsid w:val="0008609B"/>
    <w:rsid w:val="000864C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534BE"/>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B7FC8"/>
    <w:rsid w:val="002C1AD2"/>
    <w:rsid w:val="002C53F6"/>
    <w:rsid w:val="002D1DBD"/>
    <w:rsid w:val="002D343F"/>
    <w:rsid w:val="002D392C"/>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15075"/>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2B24"/>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6A29"/>
    <w:rsid w:val="004E77E8"/>
    <w:rsid w:val="004F38C0"/>
    <w:rsid w:val="004F4376"/>
    <w:rsid w:val="004F60A9"/>
    <w:rsid w:val="004F7F9C"/>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7549"/>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E2"/>
    <w:rsid w:val="00613D0D"/>
    <w:rsid w:val="00615EB8"/>
    <w:rsid w:val="0061796A"/>
    <w:rsid w:val="00620D47"/>
    <w:rsid w:val="00621733"/>
    <w:rsid w:val="00621A04"/>
    <w:rsid w:val="00622EE7"/>
    <w:rsid w:val="006313C4"/>
    <w:rsid w:val="00631846"/>
    <w:rsid w:val="0063248A"/>
    <w:rsid w:val="0063436A"/>
    <w:rsid w:val="00636EFE"/>
    <w:rsid w:val="00642DD0"/>
    <w:rsid w:val="00643E3A"/>
    <w:rsid w:val="00645015"/>
    <w:rsid w:val="006461B0"/>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4707"/>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1CFA"/>
    <w:rsid w:val="00A92D7D"/>
    <w:rsid w:val="00A93072"/>
    <w:rsid w:val="00A962A3"/>
    <w:rsid w:val="00A97462"/>
    <w:rsid w:val="00AA1F0A"/>
    <w:rsid w:val="00AA2A9F"/>
    <w:rsid w:val="00AA3AB4"/>
    <w:rsid w:val="00AA5A42"/>
    <w:rsid w:val="00AB0710"/>
    <w:rsid w:val="00AB157B"/>
    <w:rsid w:val="00AB207E"/>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D70F7"/>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4EA4"/>
    <w:rsid w:val="00B26297"/>
    <w:rsid w:val="00B33844"/>
    <w:rsid w:val="00B34B4E"/>
    <w:rsid w:val="00B41290"/>
    <w:rsid w:val="00B4261C"/>
    <w:rsid w:val="00B43B05"/>
    <w:rsid w:val="00B47904"/>
    <w:rsid w:val="00B50218"/>
    <w:rsid w:val="00B52463"/>
    <w:rsid w:val="00B52B80"/>
    <w:rsid w:val="00B53154"/>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0035"/>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3B68"/>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41D4"/>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3650"/>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368B"/>
    <w:rsid w:val="00D35A63"/>
    <w:rsid w:val="00D35F25"/>
    <w:rsid w:val="00D3783B"/>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D6328"/>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56B1D"/>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86518"/>
    <w:rsid w:val="00E9013D"/>
    <w:rsid w:val="00E9174F"/>
    <w:rsid w:val="00E91A47"/>
    <w:rsid w:val="00E92F53"/>
    <w:rsid w:val="00E93CB3"/>
    <w:rsid w:val="00E94326"/>
    <w:rsid w:val="00E944C4"/>
    <w:rsid w:val="00E96E9D"/>
    <w:rsid w:val="00E97CF8"/>
    <w:rsid w:val="00EA2048"/>
    <w:rsid w:val="00EA43EA"/>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281D"/>
    <w:rsid w:val="00F7343B"/>
    <w:rsid w:val="00F73E27"/>
    <w:rsid w:val="00F7421A"/>
    <w:rsid w:val="00F76762"/>
    <w:rsid w:val="00F76D63"/>
    <w:rsid w:val="00F8143F"/>
    <w:rsid w:val="00F85144"/>
    <w:rsid w:val="00F90BA2"/>
    <w:rsid w:val="00F90F1A"/>
    <w:rsid w:val="00F91A14"/>
    <w:rsid w:val="00F922D8"/>
    <w:rsid w:val="00F92D73"/>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55975"/>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3"/>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3"/>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3"/>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3"/>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3"/>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25F0B-A5E1-440E-B627-F81031ED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Template>
  <TotalTime>289</TotalTime>
  <Pages>11</Pages>
  <Words>1628</Words>
  <Characters>8958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David Sanchez</cp:lastModifiedBy>
  <cp:revision>18</cp:revision>
  <cp:lastPrinted>2017-01-26T10:54:00Z</cp:lastPrinted>
  <dcterms:created xsi:type="dcterms:W3CDTF">2018-03-30T08:44:00Z</dcterms:created>
  <dcterms:modified xsi:type="dcterms:W3CDTF">2018-03-30T13:33:00Z</dcterms:modified>
</cp:coreProperties>
</file>